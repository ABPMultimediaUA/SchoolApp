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0096343"/>
        <w:docPartObj>
          <w:docPartGallery w:val="Cover Pages"/>
          <w:docPartUnique/>
        </w:docPartObj>
      </w:sdtPr>
      <w:sdtEndPr/>
      <w:sdtContent>
        <w:p w14:paraId="7039590E" w14:textId="77777777" w:rsidR="00F35919" w:rsidRDefault="00F35919">
          <w:r>
            <w:rPr>
              <w:noProof/>
              <w:lang w:val="es-ES" w:eastAsia="es-ES"/>
            </w:rPr>
            <mc:AlternateContent>
              <mc:Choice Requires="wpg">
                <w:drawing>
                  <wp:anchor distT="0" distB="0" distL="114300" distR="114300" simplePos="0" relativeHeight="251662336" behindDoc="0" locked="0" layoutInCell="1" allowOverlap="1" wp14:anchorId="61D44BF8" wp14:editId="28735A8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1" o:title="" recolor="t" rotate="t" type="frame"/>
                      <v:stroke endcap="round"/>
                    </v:rect>
                    <w10:wrap anchorx="page" anchory="page"/>
                  </v:group>
                </w:pict>
              </mc:Fallback>
            </mc:AlternateContent>
          </w:r>
        </w:p>
        <w:p w14:paraId="631A65BF" w14:textId="77777777"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14:anchorId="6C6513C2" wp14:editId="7CB3D915">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" filled="f" stroked="f" strokeweight=".5pt">
                    <v:textbox inset="126pt,0,54pt,0">
                      <w:txbxContent>
                        <w:p w14:paraId="0B8C4BEA"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14:paraId="2049073B" w14:textId="77777777"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Jorge Cabanes Pastor</w:t>
                          </w:r>
                        </w:p>
                        <w:p w14:paraId="2CA73741"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14:paraId="25FF83C5" w14:textId="77777777"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14:paraId="566ED729" w14:textId="77777777"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1A9BF224" wp14:editId="6BA51E20">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4501F" w14:textId="77777777" w:rsidR="00F35919" w:rsidRPr="00F35919" w:rsidRDefault="00BB5E53">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" filled="f" stroked="f" strokeweight=".5pt">
                    <v:textbox inset="126pt,0,54pt,0">
                      <w:txbxContent>
                        <w:p w14:paraId="5DC4501F" w14:textId="77777777" w:rsidR="00F35919" w:rsidRPr="00F35919" w:rsidRDefault="005C446B">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2A714" w14:textId="77777777"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14:paraId="06BE2D60" w14:textId="77777777" w:rsidR="00F50A71" w:rsidRPr="00E71445" w:rsidRDefault="00F50A71">
          <w:pPr>
            <w:pStyle w:val="Encabezadodetabladecontenido"/>
            <w:rPr>
              <w:sz w:val="96"/>
            </w:rPr>
          </w:pPr>
          <w:r w:rsidRPr="00E71445">
            <w:rPr>
              <w:sz w:val="96"/>
            </w:rPr>
            <w:t>Contenido</w:t>
          </w:r>
        </w:p>
        <w:p w14:paraId="48DF7F4F" w14:textId="77777777" w:rsidR="00242594" w:rsidRPr="00242594" w:rsidRDefault="00F50A71" w:rsidP="00242594">
          <w:pPr>
            <w:pStyle w:val="TDC1"/>
            <w:rPr>
              <w:sz w:val="56"/>
              <w:szCs w:val="22"/>
              <w:lang w:eastAsia="es-ES"/>
            </w:rPr>
          </w:pPr>
          <w:r w:rsidRPr="00242594">
            <w:rPr>
              <w:sz w:val="180"/>
            </w:rPr>
            <w:fldChar w:fldCharType="begin"/>
          </w:r>
          <w:r w:rsidRPr="00242594">
            <w:rPr>
              <w:sz w:val="180"/>
            </w:rPr>
            <w:instrText xml:space="preserve"> TOC \o "1-3" \h \z \u </w:instrText>
          </w:r>
          <w:r w:rsidRPr="00242594">
            <w:rPr>
              <w:sz w:val="180"/>
            </w:rPr>
            <w:fldChar w:fldCharType="separate"/>
          </w:r>
          <w:hyperlink w:anchor="_Toc472364730" w:history="1">
            <w:r w:rsidR="00242594" w:rsidRPr="00242594">
              <w:rPr>
                <w:rStyle w:val="Hipervnculo"/>
                <w:sz w:val="44"/>
              </w:rPr>
              <w:t>1.</w:t>
            </w:r>
            <w:r w:rsidR="00242594" w:rsidRPr="00242594">
              <w:rPr>
                <w:sz w:val="56"/>
                <w:szCs w:val="22"/>
                <w:lang w:eastAsia="es-ES"/>
              </w:rPr>
              <w:tab/>
            </w:r>
            <w:r w:rsidR="00242594" w:rsidRPr="00242594">
              <w:rPr>
                <w:rStyle w:val="Hipervnculo"/>
                <w:sz w:val="44"/>
              </w:rPr>
              <w:t>Descripción del proyecto</w:t>
            </w:r>
            <w:r w:rsidR="00242594" w:rsidRPr="00242594">
              <w:rPr>
                <w:webHidden/>
              </w:rPr>
              <w:tab/>
            </w:r>
            <w:r w:rsidR="00242594" w:rsidRPr="00242594">
              <w:rPr>
                <w:webHidden/>
              </w:rPr>
              <w:fldChar w:fldCharType="begin"/>
            </w:r>
            <w:r w:rsidR="00242594" w:rsidRPr="00242594">
              <w:rPr>
                <w:webHidden/>
              </w:rPr>
              <w:instrText xml:space="preserve"> PAGEREF _Toc472364730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4123E5D2" w14:textId="77777777" w:rsidR="00242594" w:rsidRPr="00242594" w:rsidRDefault="00BB5E53" w:rsidP="00242594">
          <w:pPr>
            <w:pStyle w:val="TDC1"/>
            <w:rPr>
              <w:sz w:val="56"/>
              <w:szCs w:val="22"/>
              <w:lang w:eastAsia="es-ES"/>
            </w:rPr>
          </w:pPr>
          <w:hyperlink w:anchor="_Toc472364731" w:history="1">
            <w:r w:rsidR="00242594" w:rsidRPr="00242594">
              <w:rPr>
                <w:rStyle w:val="Hipervnculo"/>
                <w:sz w:val="44"/>
              </w:rPr>
              <w:t>2.</w:t>
            </w:r>
            <w:r w:rsidR="00242594" w:rsidRPr="00242594">
              <w:rPr>
                <w:sz w:val="56"/>
                <w:szCs w:val="22"/>
                <w:lang w:eastAsia="es-ES"/>
              </w:rPr>
              <w:tab/>
            </w:r>
            <w:r w:rsidR="00242594" w:rsidRPr="00242594">
              <w:rPr>
                <w:rStyle w:val="Hipervnculo"/>
                <w:sz w:val="44"/>
              </w:rPr>
              <w:t>Diseño del proyecto</w:t>
            </w:r>
            <w:r w:rsidR="00242594" w:rsidRPr="00242594">
              <w:rPr>
                <w:webHidden/>
              </w:rPr>
              <w:tab/>
            </w:r>
            <w:r w:rsidR="00242594" w:rsidRPr="00242594">
              <w:rPr>
                <w:webHidden/>
              </w:rPr>
              <w:fldChar w:fldCharType="begin"/>
            </w:r>
            <w:r w:rsidR="00242594" w:rsidRPr="00242594">
              <w:rPr>
                <w:webHidden/>
              </w:rPr>
              <w:instrText xml:space="preserve"> PAGEREF _Toc472364731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9348740" w14:textId="77777777" w:rsidR="00242594" w:rsidRPr="00242594" w:rsidRDefault="00BB5E53" w:rsidP="00242594">
          <w:pPr>
            <w:pStyle w:val="TDC1"/>
            <w:rPr>
              <w:sz w:val="56"/>
              <w:szCs w:val="22"/>
              <w:lang w:eastAsia="es-ES"/>
            </w:rPr>
          </w:pPr>
          <w:hyperlink w:anchor="_Toc472364732" w:history="1">
            <w:r w:rsidR="00242594" w:rsidRPr="00242594">
              <w:rPr>
                <w:rStyle w:val="Hipervnculo"/>
                <w:sz w:val="44"/>
              </w:rPr>
              <w:t>3.</w:t>
            </w:r>
            <w:r w:rsidR="00242594" w:rsidRPr="00242594">
              <w:rPr>
                <w:sz w:val="56"/>
                <w:szCs w:val="22"/>
                <w:lang w:eastAsia="es-ES"/>
              </w:rPr>
              <w:tab/>
            </w:r>
            <w:r w:rsidR="00242594" w:rsidRPr="00242594">
              <w:rPr>
                <w:rStyle w:val="Hipervnculo"/>
                <w:sz w:val="44"/>
              </w:rPr>
              <w:t>Marco tecnológico del proyecto</w:t>
            </w:r>
            <w:r w:rsidR="00242594" w:rsidRPr="00242594">
              <w:rPr>
                <w:webHidden/>
              </w:rPr>
              <w:tab/>
            </w:r>
            <w:r w:rsidR="00242594" w:rsidRPr="00242594">
              <w:rPr>
                <w:webHidden/>
              </w:rPr>
              <w:fldChar w:fldCharType="begin"/>
            </w:r>
            <w:r w:rsidR="00242594" w:rsidRPr="00242594">
              <w:rPr>
                <w:webHidden/>
              </w:rPr>
              <w:instrText xml:space="preserve"> PAGEREF _Toc472364732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0F35738D" w14:textId="77777777" w:rsidR="00242594" w:rsidRPr="00242594" w:rsidRDefault="00BB5E53" w:rsidP="00242594">
          <w:pPr>
            <w:pStyle w:val="TDC1"/>
            <w:rPr>
              <w:sz w:val="56"/>
              <w:szCs w:val="22"/>
              <w:lang w:eastAsia="es-ES"/>
            </w:rPr>
          </w:pPr>
          <w:hyperlink w:anchor="_Toc472364733" w:history="1">
            <w:r w:rsidR="00242594" w:rsidRPr="00242594">
              <w:rPr>
                <w:rStyle w:val="Hipervnculo"/>
                <w:sz w:val="44"/>
              </w:rPr>
              <w:t>4.</w:t>
            </w:r>
            <w:r w:rsidR="00242594" w:rsidRPr="00242594">
              <w:rPr>
                <w:sz w:val="56"/>
                <w:szCs w:val="22"/>
                <w:lang w:eastAsia="es-ES"/>
              </w:rPr>
              <w:tab/>
            </w:r>
            <w:r w:rsidR="00242594" w:rsidRPr="00242594">
              <w:rPr>
                <w:rStyle w:val="Hipervnculo"/>
                <w:sz w:val="44"/>
              </w:rPr>
              <w:t>Objetivos SDM</w:t>
            </w:r>
            <w:r w:rsidR="00242594" w:rsidRPr="00242594">
              <w:rPr>
                <w:webHidden/>
              </w:rPr>
              <w:tab/>
            </w:r>
            <w:r w:rsidR="00242594" w:rsidRPr="00242594">
              <w:rPr>
                <w:webHidden/>
              </w:rPr>
              <w:fldChar w:fldCharType="begin"/>
            </w:r>
            <w:r w:rsidR="00242594" w:rsidRPr="00242594">
              <w:rPr>
                <w:webHidden/>
              </w:rPr>
              <w:instrText xml:space="preserve"> PAGEREF _Toc472364733 \h </w:instrText>
            </w:r>
            <w:r w:rsidR="00242594" w:rsidRPr="00242594">
              <w:rPr>
                <w:webHidden/>
              </w:rPr>
            </w:r>
            <w:r w:rsidR="00242594" w:rsidRPr="00242594">
              <w:rPr>
                <w:webHidden/>
              </w:rPr>
              <w:fldChar w:fldCharType="separate"/>
            </w:r>
            <w:r w:rsidR="00242594" w:rsidRPr="00242594">
              <w:rPr>
                <w:webHidden/>
              </w:rPr>
              <w:t>2</w:t>
            </w:r>
            <w:r w:rsidR="00242594" w:rsidRPr="00242594">
              <w:rPr>
                <w:webHidden/>
              </w:rPr>
              <w:fldChar w:fldCharType="end"/>
            </w:r>
          </w:hyperlink>
        </w:p>
        <w:p w14:paraId="109E9EC6" w14:textId="77777777" w:rsidR="00242594" w:rsidRPr="00242594" w:rsidRDefault="00242594" w:rsidP="00242594">
          <w:pPr>
            <w:pStyle w:val="TDC1"/>
            <w:rPr>
              <w:lang w:eastAsia="es-ES"/>
            </w:rPr>
          </w:pPr>
          <w:r w:rsidRPr="00242594">
            <w:rPr>
              <w:rStyle w:val="Hipervnculo"/>
              <w:sz w:val="44"/>
              <w:u w:val="none"/>
            </w:rPr>
            <w:tab/>
          </w:r>
          <w:hyperlink w:anchor="_Toc472364734" w:history="1">
            <w:r>
              <w:rPr>
                <w:rStyle w:val="Hipervnculo"/>
              </w:rPr>
              <w:t>a</w:t>
            </w:r>
            <w:r w:rsidR="008644A9">
              <w:rPr>
                <w:rStyle w:val="Hipervnculo"/>
              </w:rPr>
              <w:t xml:space="preserve">. </w:t>
            </w:r>
            <w:r w:rsidRPr="00242594">
              <w:rPr>
                <w:rStyle w:val="Hipervnculo"/>
              </w:rPr>
              <w:t>Gestión de contenidos</w:t>
            </w:r>
            <w:r w:rsidRPr="00242594">
              <w:rPr>
                <w:webHidden/>
              </w:rPr>
              <w:tab/>
            </w:r>
            <w:r w:rsidRPr="00242594">
              <w:rPr>
                <w:webHidden/>
              </w:rPr>
              <w:fldChar w:fldCharType="begin"/>
            </w:r>
            <w:r w:rsidRPr="00242594">
              <w:rPr>
                <w:webHidden/>
              </w:rPr>
              <w:instrText xml:space="preserve"> PAGEREF _Toc472364734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303DCE66" w14:textId="77777777" w:rsidR="00242594" w:rsidRPr="00242594" w:rsidRDefault="00242594" w:rsidP="00242594">
          <w:pPr>
            <w:pStyle w:val="TDC1"/>
            <w:rPr>
              <w:lang w:eastAsia="es-ES"/>
            </w:rPr>
          </w:pPr>
          <w:r w:rsidRPr="00242594">
            <w:rPr>
              <w:rStyle w:val="Hipervnculo"/>
              <w:sz w:val="44"/>
              <w:u w:val="none"/>
            </w:rPr>
            <w:tab/>
          </w:r>
          <w:hyperlink w:anchor="_Toc472364735" w:history="1">
            <w:r w:rsidRPr="00242594">
              <w:rPr>
                <w:rStyle w:val="Hipervnculo"/>
              </w:rPr>
              <w:t>b.</w:t>
            </w:r>
            <w:r w:rsidR="008644A9">
              <w:rPr>
                <w:rStyle w:val="Hipervnculo"/>
              </w:rPr>
              <w:t xml:space="preserve"> </w:t>
            </w:r>
            <w:r w:rsidRPr="00242594">
              <w:rPr>
                <w:rStyle w:val="Hipervnculo"/>
              </w:rPr>
              <w:t>Difusión y posicionamiento (SEO)</w:t>
            </w:r>
            <w:r w:rsidRPr="00242594">
              <w:rPr>
                <w:webHidden/>
              </w:rPr>
              <w:tab/>
            </w:r>
            <w:r w:rsidRPr="00242594">
              <w:rPr>
                <w:webHidden/>
              </w:rPr>
              <w:fldChar w:fldCharType="begin"/>
            </w:r>
            <w:r w:rsidRPr="00242594">
              <w:rPr>
                <w:webHidden/>
              </w:rPr>
              <w:instrText xml:space="preserve"> PAGEREF _Toc472364735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4E23E8EF" w14:textId="77777777" w:rsidR="00242594" w:rsidRPr="00242594" w:rsidRDefault="00242594" w:rsidP="00242594">
          <w:pPr>
            <w:pStyle w:val="TDC1"/>
            <w:rPr>
              <w:lang w:eastAsia="es-ES"/>
            </w:rPr>
          </w:pPr>
          <w:r w:rsidRPr="00242594">
            <w:rPr>
              <w:rStyle w:val="Hipervnculo"/>
              <w:sz w:val="44"/>
              <w:u w:val="none"/>
            </w:rPr>
            <w:tab/>
          </w:r>
          <w:hyperlink w:anchor="_Toc472364736" w:history="1">
            <w:r w:rsidR="008644A9">
              <w:rPr>
                <w:rStyle w:val="Hipervnculo"/>
              </w:rPr>
              <w:t xml:space="preserve">c. </w:t>
            </w:r>
            <w:r w:rsidRPr="00242594">
              <w:rPr>
                <w:rStyle w:val="Hipervnculo"/>
              </w:rPr>
              <w:t>Transformación de formatos (html-pdf)</w:t>
            </w:r>
            <w:r w:rsidRPr="00242594">
              <w:rPr>
                <w:webHidden/>
              </w:rPr>
              <w:tab/>
            </w:r>
            <w:r w:rsidRPr="00242594">
              <w:rPr>
                <w:webHidden/>
              </w:rPr>
              <w:fldChar w:fldCharType="begin"/>
            </w:r>
            <w:r w:rsidRPr="00242594">
              <w:rPr>
                <w:webHidden/>
              </w:rPr>
              <w:instrText xml:space="preserve"> PAGEREF _Toc472364736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52ABF669" w14:textId="77777777" w:rsidR="00242594" w:rsidRPr="00242594" w:rsidRDefault="00242594" w:rsidP="00242594">
          <w:pPr>
            <w:pStyle w:val="TDC1"/>
            <w:rPr>
              <w:lang w:eastAsia="es-ES"/>
            </w:rPr>
          </w:pPr>
          <w:r w:rsidRPr="00242594">
            <w:rPr>
              <w:rStyle w:val="Hipervnculo"/>
              <w:sz w:val="44"/>
              <w:u w:val="none"/>
            </w:rPr>
            <w:tab/>
          </w:r>
          <w:hyperlink w:anchor="_Toc472364737" w:history="1">
            <w:r w:rsidRPr="00242594">
              <w:rPr>
                <w:rStyle w:val="Hipervnculo"/>
              </w:rPr>
              <w:t>d.</w:t>
            </w:r>
            <w:r w:rsidR="008644A9">
              <w:rPr>
                <w:rStyle w:val="Hipervnculo"/>
              </w:rPr>
              <w:t xml:space="preserve"> </w:t>
            </w:r>
            <w:r w:rsidRPr="00242594">
              <w:rPr>
                <w:rStyle w:val="Hipervnculo"/>
              </w:rPr>
              <w:t>Consumo API’s de terceros y propios</w:t>
            </w:r>
            <w:r w:rsidRPr="00242594">
              <w:rPr>
                <w:webHidden/>
              </w:rPr>
              <w:tab/>
            </w:r>
            <w:r w:rsidRPr="00242594">
              <w:rPr>
                <w:webHidden/>
              </w:rPr>
              <w:fldChar w:fldCharType="begin"/>
            </w:r>
            <w:r w:rsidRPr="00242594">
              <w:rPr>
                <w:webHidden/>
              </w:rPr>
              <w:instrText xml:space="preserve"> PAGEREF _Toc472364737 \h </w:instrText>
            </w:r>
            <w:r w:rsidRPr="00242594">
              <w:rPr>
                <w:webHidden/>
              </w:rPr>
            </w:r>
            <w:r w:rsidRPr="00242594">
              <w:rPr>
                <w:webHidden/>
              </w:rPr>
              <w:fldChar w:fldCharType="separate"/>
            </w:r>
            <w:r w:rsidRPr="00242594">
              <w:rPr>
                <w:webHidden/>
              </w:rPr>
              <w:t>2</w:t>
            </w:r>
            <w:r w:rsidRPr="00242594">
              <w:rPr>
                <w:webHidden/>
              </w:rPr>
              <w:fldChar w:fldCharType="end"/>
            </w:r>
          </w:hyperlink>
        </w:p>
        <w:p w14:paraId="2A18EEF7" w14:textId="77777777" w:rsidR="00242594" w:rsidRPr="00242594" w:rsidRDefault="008644A9" w:rsidP="00242594">
          <w:pPr>
            <w:pStyle w:val="TDC1"/>
            <w:rPr>
              <w:lang w:eastAsia="es-ES"/>
            </w:rPr>
          </w:pPr>
          <w:r w:rsidRPr="008644A9">
            <w:rPr>
              <w:rStyle w:val="Hipervnculo"/>
              <w:sz w:val="44"/>
              <w:u w:val="none"/>
            </w:rPr>
            <w:tab/>
          </w:r>
          <w:hyperlink w:anchor="_Toc472364738" w:history="1">
            <w:r w:rsidR="00242594" w:rsidRPr="00242594">
              <w:rPr>
                <w:rStyle w:val="Hipervnculo"/>
              </w:rPr>
              <w:t>e.</w:t>
            </w:r>
            <w:r>
              <w:rPr>
                <w:rStyle w:val="Hipervnculo"/>
              </w:rPr>
              <w:t xml:space="preserve"> </w:t>
            </w:r>
            <w:r w:rsidR="00242594" w:rsidRPr="00242594">
              <w:rPr>
                <w:rStyle w:val="Hipervnculo"/>
              </w:rPr>
              <w:t>Delegar autenticación</w:t>
            </w:r>
            <w:r w:rsidR="00242594" w:rsidRPr="00242594">
              <w:rPr>
                <w:webHidden/>
              </w:rPr>
              <w:tab/>
            </w:r>
            <w:r w:rsidR="00242594" w:rsidRPr="00242594">
              <w:rPr>
                <w:webHidden/>
              </w:rPr>
              <w:fldChar w:fldCharType="begin"/>
            </w:r>
            <w:r w:rsidR="00242594" w:rsidRPr="00242594">
              <w:rPr>
                <w:webHidden/>
              </w:rPr>
              <w:instrText xml:space="preserve"> PAGEREF _Toc472364738 \h </w:instrText>
            </w:r>
            <w:r w:rsidR="00242594" w:rsidRPr="00242594">
              <w:rPr>
                <w:webHidden/>
              </w:rPr>
            </w:r>
            <w:r w:rsidR="00242594" w:rsidRPr="00242594">
              <w:rPr>
                <w:webHidden/>
              </w:rPr>
              <w:fldChar w:fldCharType="separate"/>
            </w:r>
            <w:r w:rsidR="00242594" w:rsidRPr="00242594">
              <w:rPr>
                <w:webHidden/>
              </w:rPr>
              <w:t>3</w:t>
            </w:r>
            <w:r w:rsidR="00242594" w:rsidRPr="00242594">
              <w:rPr>
                <w:webHidden/>
              </w:rPr>
              <w:fldChar w:fldCharType="end"/>
            </w:r>
          </w:hyperlink>
        </w:p>
        <w:p w14:paraId="199444E3" w14:textId="77777777" w:rsidR="00242594" w:rsidRPr="00242594" w:rsidRDefault="00BB5E53" w:rsidP="00242594">
          <w:pPr>
            <w:pStyle w:val="TDC1"/>
            <w:rPr>
              <w:sz w:val="56"/>
              <w:szCs w:val="22"/>
              <w:lang w:eastAsia="es-ES"/>
            </w:rPr>
          </w:pPr>
          <w:hyperlink w:anchor="_Toc472364739" w:history="1">
            <w:r w:rsidR="00242594" w:rsidRPr="00242594">
              <w:rPr>
                <w:rStyle w:val="Hipervnculo"/>
                <w:sz w:val="44"/>
              </w:rPr>
              <w:t>5.</w:t>
            </w:r>
            <w:r w:rsidR="00242594" w:rsidRPr="00242594">
              <w:rPr>
                <w:sz w:val="56"/>
                <w:szCs w:val="22"/>
                <w:lang w:eastAsia="es-ES"/>
              </w:rPr>
              <w:tab/>
            </w:r>
            <w:r w:rsidR="00242594" w:rsidRPr="00242594">
              <w:rPr>
                <w:rStyle w:val="Hipervnculo"/>
                <w:sz w:val="44"/>
              </w:rPr>
              <w:t>Objetivos cumplidos</w:t>
            </w:r>
            <w:r w:rsidR="00242594" w:rsidRPr="00242594">
              <w:rPr>
                <w:webHidden/>
              </w:rPr>
              <w:tab/>
            </w:r>
            <w:r w:rsidR="00242594" w:rsidRPr="00242594">
              <w:rPr>
                <w:webHidden/>
              </w:rPr>
              <w:fldChar w:fldCharType="begin"/>
            </w:r>
            <w:r w:rsidR="00242594" w:rsidRPr="00242594">
              <w:rPr>
                <w:webHidden/>
              </w:rPr>
              <w:instrText xml:space="preserve"> PAGEREF _Toc472364739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6823730F" w14:textId="77777777" w:rsidR="00242594" w:rsidRPr="00242594" w:rsidRDefault="00BB5E53" w:rsidP="00242594">
          <w:pPr>
            <w:pStyle w:val="TDC1"/>
            <w:rPr>
              <w:sz w:val="56"/>
              <w:szCs w:val="22"/>
              <w:lang w:eastAsia="es-ES"/>
            </w:rPr>
          </w:pPr>
          <w:hyperlink w:anchor="_Toc472364740" w:history="1">
            <w:r w:rsidR="00242594" w:rsidRPr="00242594">
              <w:rPr>
                <w:rStyle w:val="Hipervnculo"/>
                <w:sz w:val="44"/>
              </w:rPr>
              <w:t>6.</w:t>
            </w:r>
            <w:r w:rsidR="00242594" w:rsidRPr="00242594">
              <w:rPr>
                <w:sz w:val="56"/>
                <w:szCs w:val="22"/>
                <w:lang w:eastAsia="es-ES"/>
              </w:rPr>
              <w:tab/>
            </w:r>
            <w:r w:rsidR="00242594" w:rsidRPr="00242594">
              <w:rPr>
                <w:rStyle w:val="Hipervnculo"/>
                <w:sz w:val="44"/>
              </w:rPr>
              <w:t>Conclusiones</w:t>
            </w:r>
            <w:r w:rsidR="00242594" w:rsidRPr="00242594">
              <w:rPr>
                <w:webHidden/>
              </w:rPr>
              <w:tab/>
            </w:r>
            <w:r w:rsidR="00242594" w:rsidRPr="00242594">
              <w:rPr>
                <w:webHidden/>
              </w:rPr>
              <w:fldChar w:fldCharType="begin"/>
            </w:r>
            <w:r w:rsidR="00242594" w:rsidRPr="00242594">
              <w:rPr>
                <w:webHidden/>
              </w:rPr>
              <w:instrText xml:space="preserve"> PAGEREF _Toc472364740 \h </w:instrText>
            </w:r>
            <w:r w:rsidR="00242594" w:rsidRPr="00242594">
              <w:rPr>
                <w:webHidden/>
              </w:rPr>
            </w:r>
            <w:r w:rsidR="00242594" w:rsidRPr="00242594">
              <w:rPr>
                <w:webHidden/>
              </w:rPr>
              <w:fldChar w:fldCharType="separate"/>
            </w:r>
            <w:r w:rsidR="00242594" w:rsidRPr="00242594">
              <w:rPr>
                <w:webHidden/>
              </w:rPr>
              <w:t>4</w:t>
            </w:r>
            <w:r w:rsidR="00242594" w:rsidRPr="00242594">
              <w:rPr>
                <w:webHidden/>
              </w:rPr>
              <w:fldChar w:fldCharType="end"/>
            </w:r>
          </w:hyperlink>
        </w:p>
        <w:p w14:paraId="3301E1F0" w14:textId="77777777" w:rsidR="00F50A71" w:rsidRPr="00E71445" w:rsidRDefault="00F50A71">
          <w:pPr>
            <w:rPr>
              <w:sz w:val="40"/>
            </w:rPr>
          </w:pPr>
          <w:r w:rsidRPr="00242594">
            <w:rPr>
              <w:b/>
              <w:bCs/>
              <w:sz w:val="180"/>
            </w:rPr>
            <w:fldChar w:fldCharType="end"/>
          </w:r>
        </w:p>
      </w:sdtContent>
    </w:sdt>
    <w:p w14:paraId="6A4585B5" w14:textId="77777777" w:rsidR="00F50A71" w:rsidRDefault="00F50A71">
      <w:pPr>
        <w:pStyle w:val="Ttulo"/>
        <w:rPr>
          <w:rFonts w:ascii="Century Gothic" w:hAnsi="Century Gothic"/>
          <w:noProof/>
          <w:color w:val="B01513"/>
          <w:lang w:val="es-ES"/>
        </w:rPr>
      </w:pPr>
    </w:p>
    <w:p w14:paraId="08276293" w14:textId="77777777" w:rsidR="00F50A71" w:rsidRDefault="00F50A71" w:rsidP="00F50A71">
      <w:pPr>
        <w:rPr>
          <w:lang w:val="es-ES"/>
        </w:rPr>
      </w:pPr>
    </w:p>
    <w:p w14:paraId="69FD5181" w14:textId="77777777" w:rsidR="00F50A71" w:rsidRDefault="00F50A71" w:rsidP="00F50A71">
      <w:pPr>
        <w:rPr>
          <w:lang w:val="es-ES"/>
        </w:rPr>
      </w:pPr>
    </w:p>
    <w:p w14:paraId="362CB33B" w14:textId="77777777" w:rsidR="00F50A71" w:rsidRDefault="00F50A71" w:rsidP="00F50A71">
      <w:pPr>
        <w:rPr>
          <w:lang w:val="es-ES"/>
        </w:rPr>
      </w:pPr>
    </w:p>
    <w:p w14:paraId="6BE4B174" w14:textId="77777777" w:rsidR="00F50A71" w:rsidRDefault="00F50A71" w:rsidP="00F50A71">
      <w:pPr>
        <w:rPr>
          <w:lang w:val="es-ES"/>
        </w:rPr>
      </w:pPr>
    </w:p>
    <w:p w14:paraId="3F7892DF" w14:textId="77777777" w:rsidR="00F50A71" w:rsidRDefault="00F50A71" w:rsidP="00F50A71">
      <w:pPr>
        <w:rPr>
          <w:lang w:val="es-ES"/>
        </w:rPr>
      </w:pPr>
    </w:p>
    <w:p w14:paraId="0FA745DD" w14:textId="77777777" w:rsidR="00F50A71" w:rsidRDefault="00F50A71" w:rsidP="00F50A71">
      <w:pPr>
        <w:rPr>
          <w:lang w:val="es-ES"/>
        </w:rPr>
      </w:pPr>
    </w:p>
    <w:p w14:paraId="1F2FE263" w14:textId="77777777" w:rsidR="00A47424" w:rsidRDefault="00A47424" w:rsidP="00FD03B5">
      <w:pPr>
        <w:pStyle w:val="Ttulo1"/>
        <w:numPr>
          <w:ilvl w:val="0"/>
          <w:numId w:val="3"/>
        </w:numPr>
        <w:rPr>
          <w:rFonts w:ascii="Century Gothic" w:hAnsi="Century Gothic"/>
          <w:noProof/>
          <w:color w:val="B01513"/>
          <w:sz w:val="36"/>
          <w:lang w:val="es-ES"/>
        </w:rPr>
      </w:pPr>
      <w:bookmarkStart w:id="0" w:name="_Toc472364730"/>
      <w:r>
        <w:rPr>
          <w:rFonts w:ascii="Century Gothic" w:hAnsi="Century Gothic"/>
          <w:noProof/>
          <w:color w:val="B01513"/>
          <w:sz w:val="36"/>
          <w:lang w:val="es-ES"/>
        </w:rPr>
        <w:lastRenderedPageBreak/>
        <w:t>Descripción del proyecto</w:t>
      </w:r>
      <w:bookmarkEnd w:id="0"/>
    </w:p>
    <w:p w14:paraId="0B0CC529" w14:textId="77777777" w:rsidR="00D23E0E" w:rsidRDefault="00D23E0E" w:rsidP="00D23E0E">
      <w:pPr>
        <w:rPr>
          <w:lang w:val="es-ES"/>
        </w:rPr>
      </w:pPr>
    </w:p>
    <w:p w14:paraId="03F47D88" w14:textId="77777777" w:rsidR="00D23E0E" w:rsidRDefault="00D23E0E" w:rsidP="00FB08D3">
      <w:pPr>
        <w:ind w:left="360" w:firstLine="720"/>
        <w:rPr>
          <w:sz w:val="22"/>
          <w:szCs w:val="22"/>
          <w:lang w:val="es-ES"/>
        </w:rPr>
      </w:pPr>
      <w:r w:rsidRPr="006F7FDA">
        <w:rPr>
          <w:sz w:val="22"/>
          <w:szCs w:val="22"/>
          <w:lang w:val="es-ES"/>
        </w:rPr>
        <w:t xml:space="preserve">Nuestro proyecto Alpha-School trata de una </w:t>
      </w:r>
      <w:r w:rsidR="006F7FDA" w:rsidRPr="006F7FDA">
        <w:rPr>
          <w:sz w:val="22"/>
          <w:szCs w:val="22"/>
          <w:lang w:val="es-ES"/>
        </w:rPr>
        <w:t xml:space="preserve">página web orientada al ámbito educativo, más concretamente para estudios de primaria y secundaria. El objetivo principal de nuestra aplicación será facilitar la </w:t>
      </w:r>
      <w:r w:rsidR="006F7FDA">
        <w:rPr>
          <w:sz w:val="22"/>
          <w:szCs w:val="22"/>
          <w:lang w:val="es-ES"/>
        </w:rPr>
        <w:t>comunicación entre el profesor y padre del alumno del centro. Para alcanzar este objetivo nuestra página contará con un servicio de mensajería instantánea, los padres también podrán seguir la evolución de su hi</w:t>
      </w:r>
      <w:r w:rsidR="00AE47B9">
        <w:rPr>
          <w:sz w:val="22"/>
          <w:szCs w:val="22"/>
          <w:lang w:val="es-ES"/>
        </w:rPr>
        <w:t>jo en cuanto a notas de exámenes de las asignaturas, para ello la página contará con un gráfico donde podrá verse reflejado de forma más clara dicha evolución, además lo padres podrán saber los deberes que tiene que hacer su hijo</w:t>
      </w:r>
      <w:r w:rsidR="007F3A6C">
        <w:rPr>
          <w:sz w:val="22"/>
          <w:szCs w:val="22"/>
          <w:lang w:val="es-ES"/>
        </w:rPr>
        <w:t>/a</w:t>
      </w:r>
      <w:r w:rsidR="00AE47B9">
        <w:rPr>
          <w:sz w:val="22"/>
          <w:szCs w:val="22"/>
          <w:lang w:val="es-ES"/>
        </w:rPr>
        <w:t xml:space="preserve"> y cuando tienen que ser entregados, y otro servicio importante de nuestra página es que los padres podrán hacer justificantes y enviarlos a los profesores desde nuestra aplicación, y también podrán firmar autorizaciones para eventos como excursiones o reuniones</w:t>
      </w:r>
      <w:r w:rsidR="00C83E67">
        <w:rPr>
          <w:sz w:val="22"/>
          <w:szCs w:val="22"/>
          <w:lang w:val="es-ES"/>
        </w:rPr>
        <w:t xml:space="preserve">, la razón de hacer esto eliminar el típico papel que se le da al alumno y que muchas veces se pierde. </w:t>
      </w:r>
    </w:p>
    <w:p w14:paraId="55807065" w14:textId="77777777" w:rsidR="007F3A6C" w:rsidRDefault="00C83E67" w:rsidP="00FB08D3">
      <w:pPr>
        <w:ind w:left="360" w:firstLine="720"/>
        <w:rPr>
          <w:sz w:val="22"/>
          <w:szCs w:val="22"/>
          <w:lang w:val="es-ES"/>
        </w:rPr>
      </w:pPr>
      <w:r>
        <w:rPr>
          <w:sz w:val="22"/>
          <w:szCs w:val="22"/>
          <w:lang w:val="es-ES"/>
        </w:rPr>
        <w:t>Nuestra página se centrará en el objetivo anteriormente, pero además también hará los servicios típicos de un ca</w:t>
      </w:r>
      <w:r w:rsidR="007F3A6C">
        <w:rPr>
          <w:sz w:val="22"/>
          <w:szCs w:val="22"/>
          <w:lang w:val="es-ES"/>
        </w:rPr>
        <w:t xml:space="preserve">mpus virtual, de esta forma tenemos que los </w:t>
      </w:r>
      <w:r w:rsidR="007F3A6C" w:rsidRPr="007F3A6C">
        <w:rPr>
          <w:b/>
          <w:i/>
          <w:sz w:val="22"/>
          <w:szCs w:val="22"/>
          <w:u w:val="single"/>
          <w:lang w:val="es-ES"/>
        </w:rPr>
        <w:t>profesores</w:t>
      </w:r>
      <w:r w:rsidR="007F3A6C">
        <w:rPr>
          <w:sz w:val="22"/>
          <w:szCs w:val="22"/>
          <w:lang w:val="es-ES"/>
        </w:rPr>
        <w:t xml:space="preserve"> podrán realizar las siguientes acciones:</w:t>
      </w:r>
    </w:p>
    <w:p w14:paraId="3B64B00D" w14:textId="77777777" w:rsidR="007F3A6C" w:rsidRDefault="007F3A6C" w:rsidP="007F3A6C">
      <w:pPr>
        <w:pStyle w:val="Prrafodelista"/>
        <w:numPr>
          <w:ilvl w:val="0"/>
          <w:numId w:val="5"/>
        </w:numPr>
        <w:rPr>
          <w:sz w:val="22"/>
          <w:szCs w:val="22"/>
          <w:lang w:val="es-ES"/>
        </w:rPr>
      </w:pPr>
      <w:r>
        <w:rPr>
          <w:sz w:val="22"/>
          <w:szCs w:val="22"/>
          <w:lang w:val="es-ES"/>
        </w:rPr>
        <w:t>Subir material/apuntes de su asignatura</w:t>
      </w:r>
    </w:p>
    <w:p w14:paraId="20C2C901" w14:textId="77777777" w:rsidR="007F3A6C" w:rsidRDefault="007F3A6C" w:rsidP="007F3A6C">
      <w:pPr>
        <w:pStyle w:val="Prrafodelista"/>
        <w:numPr>
          <w:ilvl w:val="0"/>
          <w:numId w:val="5"/>
        </w:numPr>
        <w:rPr>
          <w:sz w:val="22"/>
          <w:szCs w:val="22"/>
          <w:lang w:val="es-ES"/>
        </w:rPr>
      </w:pPr>
      <w:r>
        <w:rPr>
          <w:sz w:val="22"/>
          <w:szCs w:val="22"/>
          <w:lang w:val="es-ES"/>
        </w:rPr>
        <w:t>Publicar anuncios</w:t>
      </w:r>
    </w:p>
    <w:p w14:paraId="6BA5DC84" w14:textId="77777777" w:rsidR="007F3A6C" w:rsidRDefault="007F3A6C" w:rsidP="007F3A6C">
      <w:pPr>
        <w:pStyle w:val="Prrafodelista"/>
        <w:numPr>
          <w:ilvl w:val="0"/>
          <w:numId w:val="5"/>
        </w:numPr>
        <w:rPr>
          <w:sz w:val="22"/>
          <w:szCs w:val="22"/>
          <w:lang w:val="es-ES"/>
        </w:rPr>
      </w:pPr>
      <w:r>
        <w:rPr>
          <w:sz w:val="22"/>
          <w:szCs w:val="22"/>
          <w:lang w:val="es-ES"/>
        </w:rPr>
        <w:t>Calificar exámenes (estos datos los usaremos para crear el seguimiento para que los padres puedan ver la evolución de sus hijos/as)</w:t>
      </w:r>
    </w:p>
    <w:p w14:paraId="550993C9" w14:textId="77777777" w:rsidR="007F3A6C" w:rsidRDefault="007F3A6C" w:rsidP="007F3A6C">
      <w:pPr>
        <w:pStyle w:val="Prrafodelista"/>
        <w:numPr>
          <w:ilvl w:val="0"/>
          <w:numId w:val="5"/>
        </w:numPr>
        <w:rPr>
          <w:sz w:val="22"/>
          <w:szCs w:val="22"/>
          <w:lang w:val="es-ES"/>
        </w:rPr>
      </w:pPr>
      <w:r>
        <w:rPr>
          <w:sz w:val="22"/>
          <w:szCs w:val="22"/>
          <w:lang w:val="es-ES"/>
        </w:rPr>
        <w:t>Ponerse en contacto con los padres</w:t>
      </w:r>
    </w:p>
    <w:p w14:paraId="6B776C25" w14:textId="77777777" w:rsidR="007F3A6C" w:rsidRDefault="007F3A6C" w:rsidP="007F3A6C">
      <w:pPr>
        <w:pStyle w:val="Prrafodelista"/>
        <w:numPr>
          <w:ilvl w:val="0"/>
          <w:numId w:val="5"/>
        </w:numPr>
        <w:rPr>
          <w:sz w:val="22"/>
          <w:szCs w:val="22"/>
          <w:lang w:val="es-ES"/>
        </w:rPr>
      </w:pPr>
      <w:r>
        <w:rPr>
          <w:sz w:val="22"/>
          <w:szCs w:val="22"/>
          <w:lang w:val="es-ES"/>
        </w:rPr>
        <w:t>Enviar autorizaciones a los padres</w:t>
      </w:r>
    </w:p>
    <w:p w14:paraId="5F7CB762" w14:textId="77777777" w:rsidR="007F3A6C" w:rsidRDefault="007F3A6C" w:rsidP="007F3A6C">
      <w:pPr>
        <w:pStyle w:val="Prrafodelista"/>
        <w:numPr>
          <w:ilvl w:val="0"/>
          <w:numId w:val="5"/>
        </w:numPr>
        <w:rPr>
          <w:sz w:val="22"/>
          <w:szCs w:val="22"/>
          <w:lang w:val="es-ES"/>
        </w:rPr>
      </w:pPr>
      <w:r>
        <w:rPr>
          <w:sz w:val="22"/>
          <w:szCs w:val="22"/>
          <w:lang w:val="es-ES"/>
        </w:rPr>
        <w:t>Responder dudas planteadas en el foro</w:t>
      </w:r>
    </w:p>
    <w:p w14:paraId="4E9412D4" w14:textId="77777777" w:rsidR="007F3A6C" w:rsidRDefault="007F3A6C" w:rsidP="007F3A6C">
      <w:pPr>
        <w:pStyle w:val="Prrafodelista"/>
        <w:numPr>
          <w:ilvl w:val="0"/>
          <w:numId w:val="5"/>
        </w:numPr>
        <w:rPr>
          <w:sz w:val="22"/>
          <w:szCs w:val="22"/>
          <w:lang w:val="es-ES"/>
        </w:rPr>
      </w:pPr>
      <w:r>
        <w:rPr>
          <w:sz w:val="22"/>
          <w:szCs w:val="22"/>
          <w:lang w:val="es-ES"/>
        </w:rPr>
        <w:t>Comunicarse con otros profesores</w:t>
      </w:r>
    </w:p>
    <w:p w14:paraId="21A31BE5" w14:textId="77777777" w:rsidR="007F3A6C" w:rsidRDefault="007F3A6C" w:rsidP="007F3A6C">
      <w:pPr>
        <w:pStyle w:val="Prrafodelista"/>
        <w:numPr>
          <w:ilvl w:val="0"/>
          <w:numId w:val="5"/>
        </w:numPr>
        <w:rPr>
          <w:sz w:val="22"/>
          <w:szCs w:val="22"/>
          <w:lang w:val="es-ES"/>
        </w:rPr>
      </w:pPr>
      <w:r>
        <w:rPr>
          <w:sz w:val="22"/>
          <w:szCs w:val="22"/>
          <w:lang w:val="es-ES"/>
        </w:rPr>
        <w:t>Apuntar faltas de asistencia</w:t>
      </w:r>
    </w:p>
    <w:p w14:paraId="0971E19C" w14:textId="77777777" w:rsidR="007F3A6C" w:rsidRDefault="007F3A6C" w:rsidP="00FB08D3">
      <w:pPr>
        <w:ind w:firstLine="360"/>
        <w:rPr>
          <w:sz w:val="22"/>
          <w:szCs w:val="22"/>
          <w:lang w:val="es-ES"/>
        </w:rPr>
      </w:pPr>
      <w:r>
        <w:rPr>
          <w:sz w:val="22"/>
          <w:szCs w:val="22"/>
          <w:lang w:val="es-ES"/>
        </w:rPr>
        <w:t>Y los alumnos del centro podrán:</w:t>
      </w:r>
    </w:p>
    <w:p w14:paraId="70E8C0BC" w14:textId="77777777" w:rsidR="007F3A6C" w:rsidRDefault="007F3A6C" w:rsidP="007F3A6C">
      <w:pPr>
        <w:pStyle w:val="Prrafodelista"/>
        <w:numPr>
          <w:ilvl w:val="0"/>
          <w:numId w:val="6"/>
        </w:numPr>
        <w:rPr>
          <w:sz w:val="22"/>
          <w:szCs w:val="22"/>
          <w:lang w:val="es-ES"/>
        </w:rPr>
      </w:pPr>
      <w:r>
        <w:rPr>
          <w:sz w:val="22"/>
          <w:szCs w:val="22"/>
          <w:lang w:val="es-ES"/>
        </w:rPr>
        <w:t>Descargar material/apuntes de las asignaturas de las que está matriculado/a</w:t>
      </w:r>
    </w:p>
    <w:p w14:paraId="2C36ECCD" w14:textId="77777777" w:rsidR="007F3A6C" w:rsidRDefault="007F3A6C" w:rsidP="007F3A6C">
      <w:pPr>
        <w:pStyle w:val="Prrafodelista"/>
        <w:numPr>
          <w:ilvl w:val="0"/>
          <w:numId w:val="6"/>
        </w:numPr>
        <w:rPr>
          <w:sz w:val="22"/>
          <w:szCs w:val="22"/>
          <w:lang w:val="es-ES"/>
        </w:rPr>
      </w:pPr>
      <w:r>
        <w:rPr>
          <w:sz w:val="22"/>
          <w:szCs w:val="22"/>
          <w:lang w:val="es-ES"/>
        </w:rPr>
        <w:t>Ver anuncios (esto también lo podrán hacer los padres)</w:t>
      </w:r>
    </w:p>
    <w:p w14:paraId="52273BBB" w14:textId="77777777" w:rsidR="007F3A6C" w:rsidRDefault="007F3A6C" w:rsidP="007F3A6C">
      <w:pPr>
        <w:pStyle w:val="Prrafodelista"/>
        <w:numPr>
          <w:ilvl w:val="0"/>
          <w:numId w:val="6"/>
        </w:numPr>
        <w:rPr>
          <w:sz w:val="22"/>
          <w:szCs w:val="22"/>
          <w:lang w:val="es-ES"/>
        </w:rPr>
      </w:pPr>
      <w:r>
        <w:rPr>
          <w:sz w:val="22"/>
          <w:szCs w:val="22"/>
          <w:lang w:val="es-ES"/>
        </w:rPr>
        <w:t>Ver notas de exámenes y expediente</w:t>
      </w:r>
    </w:p>
    <w:p w14:paraId="462B44CF" w14:textId="77777777" w:rsidR="007F3A6C" w:rsidRDefault="007F3A6C" w:rsidP="007F3A6C">
      <w:pPr>
        <w:pStyle w:val="Prrafodelista"/>
        <w:numPr>
          <w:ilvl w:val="0"/>
          <w:numId w:val="6"/>
        </w:numPr>
        <w:rPr>
          <w:sz w:val="22"/>
          <w:szCs w:val="22"/>
          <w:lang w:val="es-ES"/>
        </w:rPr>
      </w:pPr>
      <w:r>
        <w:rPr>
          <w:sz w:val="22"/>
          <w:szCs w:val="22"/>
          <w:lang w:val="es-ES"/>
        </w:rPr>
        <w:t>Ponerse en contacto con profesores a través de tutorías</w:t>
      </w:r>
    </w:p>
    <w:p w14:paraId="04FB84CE" w14:textId="77777777" w:rsidR="007F3A6C" w:rsidRDefault="007F3A6C" w:rsidP="007F3A6C">
      <w:pPr>
        <w:pStyle w:val="Prrafodelista"/>
        <w:numPr>
          <w:ilvl w:val="0"/>
          <w:numId w:val="6"/>
        </w:numPr>
        <w:rPr>
          <w:sz w:val="22"/>
          <w:szCs w:val="22"/>
          <w:lang w:val="es-ES"/>
        </w:rPr>
      </w:pPr>
      <w:r>
        <w:rPr>
          <w:sz w:val="22"/>
          <w:szCs w:val="22"/>
          <w:lang w:val="es-ES"/>
        </w:rPr>
        <w:t xml:space="preserve">Hacer preguntas sobre alguna duda en el foro </w:t>
      </w:r>
    </w:p>
    <w:p w14:paraId="402290E0" w14:textId="77777777" w:rsidR="007F3A6C" w:rsidRDefault="007F3A6C" w:rsidP="007F3A6C">
      <w:pPr>
        <w:pStyle w:val="Prrafodelista"/>
        <w:numPr>
          <w:ilvl w:val="0"/>
          <w:numId w:val="6"/>
        </w:numPr>
        <w:rPr>
          <w:sz w:val="22"/>
          <w:szCs w:val="22"/>
          <w:lang w:val="es-ES"/>
        </w:rPr>
      </w:pPr>
      <w:r>
        <w:rPr>
          <w:sz w:val="22"/>
          <w:szCs w:val="22"/>
          <w:lang w:val="es-ES"/>
        </w:rPr>
        <w:t>Ver sus faltas de asistencia</w:t>
      </w:r>
    </w:p>
    <w:p w14:paraId="091CCA81" w14:textId="77777777" w:rsidR="007F3A6C" w:rsidRPr="007F3A6C" w:rsidRDefault="007F3A6C" w:rsidP="007F3A6C">
      <w:pPr>
        <w:pStyle w:val="Prrafodelista"/>
        <w:numPr>
          <w:ilvl w:val="0"/>
          <w:numId w:val="6"/>
        </w:numPr>
        <w:rPr>
          <w:sz w:val="22"/>
          <w:szCs w:val="22"/>
          <w:lang w:val="es-ES"/>
        </w:rPr>
      </w:pPr>
      <w:r>
        <w:rPr>
          <w:sz w:val="22"/>
          <w:szCs w:val="22"/>
          <w:lang w:val="es-ES"/>
        </w:rPr>
        <w:t>Ver su horario y fechas de exámenes</w:t>
      </w:r>
    </w:p>
    <w:p w14:paraId="30916445" w14:textId="77777777" w:rsidR="00C83E67" w:rsidRPr="006F7FDA" w:rsidRDefault="00C83E67" w:rsidP="00FB08D3">
      <w:pPr>
        <w:ind w:left="360" w:firstLine="720"/>
        <w:rPr>
          <w:sz w:val="22"/>
          <w:szCs w:val="22"/>
          <w:lang w:val="es-ES"/>
        </w:rPr>
      </w:pPr>
      <w:r>
        <w:rPr>
          <w:sz w:val="22"/>
          <w:szCs w:val="22"/>
          <w:lang w:val="es-ES"/>
        </w:rPr>
        <w:lastRenderedPageBreak/>
        <w:t>P</w:t>
      </w:r>
      <w:r w:rsidR="007F3A6C">
        <w:rPr>
          <w:sz w:val="22"/>
          <w:szCs w:val="22"/>
          <w:lang w:val="es-ES"/>
        </w:rPr>
        <w:t xml:space="preserve">or último, como ya hemos mencionado en los apartados anteriores, nuestra página dispondrá de un foro donde los alumnos podrán comunicarse con </w:t>
      </w:r>
      <w:r w:rsidR="00FB08D3">
        <w:rPr>
          <w:sz w:val="22"/>
          <w:szCs w:val="22"/>
          <w:lang w:val="es-ES"/>
        </w:rPr>
        <w:t>profesores y alumnos</w:t>
      </w:r>
      <w:r w:rsidR="007F3A6C">
        <w:rPr>
          <w:sz w:val="22"/>
          <w:szCs w:val="22"/>
          <w:lang w:val="es-ES"/>
        </w:rPr>
        <w:t>, ya que en dicho foro puede participar todo</w:t>
      </w:r>
      <w:r w:rsidR="00FB08D3">
        <w:rPr>
          <w:sz w:val="22"/>
          <w:szCs w:val="22"/>
          <w:lang w:val="es-ES"/>
        </w:rPr>
        <w:t>s</w:t>
      </w:r>
      <w:r w:rsidR="007F3A6C">
        <w:rPr>
          <w:sz w:val="22"/>
          <w:szCs w:val="22"/>
          <w:lang w:val="es-ES"/>
        </w:rPr>
        <w:t xml:space="preserve"> los alumnos </w:t>
      </w:r>
      <w:r w:rsidR="00FB08D3">
        <w:rPr>
          <w:sz w:val="22"/>
          <w:szCs w:val="22"/>
          <w:lang w:val="es-ES"/>
        </w:rPr>
        <w:t xml:space="preserve">y profesores </w:t>
      </w:r>
      <w:r w:rsidR="007F3A6C">
        <w:rPr>
          <w:sz w:val="22"/>
          <w:szCs w:val="22"/>
          <w:lang w:val="es-ES"/>
        </w:rPr>
        <w:t xml:space="preserve">del centro </w:t>
      </w:r>
      <w:r w:rsidR="00FB08D3">
        <w:rPr>
          <w:sz w:val="22"/>
          <w:szCs w:val="22"/>
          <w:lang w:val="es-ES"/>
        </w:rPr>
        <w:t>de forma que si un alumno tiene alguna duda sobre algún tema de una asignatura dicha duda pueda ser resuelta tanto por un profesor del centro como por un alumno de otro curso, o que alumnos de cursos superiores compartan sus apuntes con alumnos de cursos inferiores.</w:t>
      </w:r>
    </w:p>
    <w:p w14:paraId="54C087C0" w14:textId="77777777" w:rsidR="00865EC9" w:rsidRDefault="00865EC9" w:rsidP="00FD03B5">
      <w:pPr>
        <w:pStyle w:val="Ttulo1"/>
        <w:numPr>
          <w:ilvl w:val="0"/>
          <w:numId w:val="3"/>
        </w:numPr>
        <w:rPr>
          <w:rFonts w:ascii="Century Gothic" w:hAnsi="Century Gothic"/>
          <w:noProof/>
          <w:color w:val="B01513"/>
          <w:sz w:val="36"/>
          <w:lang w:val="es-ES"/>
        </w:rPr>
      </w:pPr>
      <w:bookmarkStart w:id="1" w:name="_Toc472364731"/>
      <w:r>
        <w:rPr>
          <w:rFonts w:ascii="Century Gothic" w:hAnsi="Century Gothic"/>
          <w:noProof/>
          <w:color w:val="B01513"/>
          <w:sz w:val="36"/>
          <w:lang w:val="es-ES"/>
        </w:rPr>
        <w:t>Diseño del proyecto</w:t>
      </w:r>
      <w:bookmarkEnd w:id="1"/>
    </w:p>
    <w:p w14:paraId="43F8F61A" w14:textId="77777777" w:rsidR="005C446B" w:rsidRDefault="005C446B" w:rsidP="005C446B">
      <w:r>
        <w:rPr>
          <w:noProof/>
          <w:lang w:val="es-ES" w:eastAsia="es-ES"/>
        </w:rPr>
        <w:drawing>
          <wp:inline distT="0" distB="0" distL="0" distR="0" wp14:anchorId="63AB6290" wp14:editId="47AA1DE8">
            <wp:extent cx="2455741" cy="5029200"/>
            <wp:effectExtent l="25400" t="25400" r="109855" b="101600"/>
            <wp:docPr id="2" name="Imagen 2" descr="Macintosh HD:private:var:folders:1g:hdwf5qys7n7d77pmfmz3z6940000gn:T:TemporaryItems:191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1g:hdwf5qys7n7d77pmfmz3z6940000gn:T:TemporaryItems:1910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5741" cy="5029200"/>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53A30FE6" wp14:editId="556DEA90">
            <wp:extent cx="2554304" cy="5231049"/>
            <wp:effectExtent l="25400" t="25400" r="113030" b="103505"/>
            <wp:docPr id="6" name="Imagen 6" descr="Macintosh HD:private:var:folders:1g:hdwf5qys7n7d77pmfmz3z6940000gn:T:TemporaryItems:191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acintosh HD:private:var:folders:1g:hdwf5qys7n7d77pmfmz3z6940000gn:T:TemporaryItems:1910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691" cy="523184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564623B" w14:textId="0C7472E3" w:rsidR="005C446B" w:rsidRDefault="005C446B" w:rsidP="005C446B">
      <w:r>
        <w:rPr>
          <w:noProof/>
          <w:lang w:val="es-ES" w:eastAsia="es-ES"/>
        </w:rPr>
        <w:lastRenderedPageBreak/>
        <w:drawing>
          <wp:inline distT="0" distB="0" distL="0" distR="0" wp14:anchorId="519D2043" wp14:editId="0F7F6EA6">
            <wp:extent cx="2339466" cy="4791075"/>
            <wp:effectExtent l="25400" t="25400" r="99060" b="111125"/>
            <wp:docPr id="9" name="Imagen 9" descr="Macintosh HD:private:var:folders:1g:hdwf5qys7n7d77pmfmz3z6940000gn:T:TemporaryItems:191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private:var:folders:1g:hdwf5qys7n7d77pmfmz3z6940000gn:T:TemporaryItems:1910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20098C27" wp14:editId="194B56B6">
            <wp:extent cx="2347361" cy="4807243"/>
            <wp:effectExtent l="25400" t="25400" r="91440" b="95250"/>
            <wp:docPr id="10" name="Imagen 10" descr="Macintosh HD:private:var:folders:1g:hdwf5qys7n7d77pmfmz3z6940000gn:T:TemporaryItems:191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Macintosh HD:private:var:folders:1g:hdwf5qys7n7d77pmfmz3z6940000gn:T:TemporaryItems:1910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7801" cy="480814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790529F4" w14:textId="3DCB2557" w:rsidR="005C446B" w:rsidRDefault="005C446B" w:rsidP="005C446B">
      <w:r>
        <w:rPr>
          <w:noProof/>
          <w:lang w:val="es-ES" w:eastAsia="es-ES"/>
        </w:rPr>
        <w:lastRenderedPageBreak/>
        <w:drawing>
          <wp:inline distT="0" distB="0" distL="0" distR="0" wp14:anchorId="0A9DCF84" wp14:editId="611FC38A">
            <wp:extent cx="2674340" cy="5476875"/>
            <wp:effectExtent l="25400" t="25400" r="94615" b="111125"/>
            <wp:docPr id="3" name="Imagen 3" descr="Macintosh HD:private:var:folders:1g:hdwf5qys7n7d77pmfmz3z6940000gn:T:TemporaryItems:191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private:var:folders:1g:hdwf5qys7n7d77pmfmz3z6940000gn:T:TemporaryItems:19107-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340" cy="54768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CC8A6C0" wp14:editId="22964507">
            <wp:extent cx="2339466" cy="4791075"/>
            <wp:effectExtent l="25400" t="25400" r="99060" b="111125"/>
            <wp:docPr id="8" name="Imagen 8" descr="Macintosh HD:private:var:folders:1g:hdwf5qys7n7d77pmfmz3z6940000gn:T:TemporaryItems:191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Macintosh HD:private:var:folders:1g:hdwf5qys7n7d77pmfmz3z6940000gn:T:TemporaryItems:19107-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466" cy="4791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5C57CC" w14:textId="7EC19057" w:rsidR="005C446B" w:rsidRDefault="005C446B" w:rsidP="005C446B">
      <w:r>
        <w:rPr>
          <w:noProof/>
          <w:lang w:val="es-ES" w:eastAsia="es-ES"/>
        </w:rPr>
        <w:lastRenderedPageBreak/>
        <w:drawing>
          <wp:inline distT="0" distB="0" distL="0" distR="0" wp14:anchorId="767884CA" wp14:editId="56E7D492">
            <wp:extent cx="2664891" cy="5457524"/>
            <wp:effectExtent l="25400" t="25400" r="104140" b="105410"/>
            <wp:docPr id="4" name="Imagen 4" descr="Macintosh HD:private:var:folders:1g:hdwf5qys7n7d77pmfmz3z6940000gn:T:TemporaryItems:191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cintosh HD:private:var:folders:1g:hdwf5qys7n7d77pmfmz3z6940000gn:T:TemporaryItems:19107-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725" cy="5459233"/>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768A30F2" wp14:editId="71EAC634">
            <wp:extent cx="2720704" cy="5571824"/>
            <wp:effectExtent l="25400" t="25400" r="99060" b="92710"/>
            <wp:docPr id="5" name="Imagen 5" descr="Macintosh HD:private:var:folders:1g:hdwf5qys7n7d77pmfmz3z6940000gn:T:TemporaryItems:191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cintosh HD:private:var:folders:1g:hdwf5qys7n7d77pmfmz3z6940000gn:T:TemporaryItems:19107-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1549" cy="557355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8A05E75" w14:textId="0E349552" w:rsidR="005C446B" w:rsidRDefault="005C446B" w:rsidP="005C446B">
      <w:r>
        <w:rPr>
          <w:noProof/>
          <w:lang w:val="es-ES" w:eastAsia="es-ES"/>
        </w:rPr>
        <w:lastRenderedPageBreak/>
        <w:drawing>
          <wp:inline distT="0" distB="0" distL="0" distR="0" wp14:anchorId="06021E01" wp14:editId="0025C4BB">
            <wp:extent cx="2395278" cy="4905375"/>
            <wp:effectExtent l="25400" t="25400" r="93980" b="98425"/>
            <wp:docPr id="7" name="Imagen 7" descr="Macintosh HD:private:var:folders:1g:hdwf5qys7n7d77pmfmz3z6940000gn:T:TemporaryItems:191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cintosh HD:private:var:folders:1g:hdwf5qys7n7d77pmfmz3z6940000gn:T:TemporaryItems:19107-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278" cy="4905375"/>
                    </a:xfrm>
                    <a:prstGeom prst="rect">
                      <a:avLst/>
                    </a:prstGeom>
                    <a:noFill/>
                    <a:ln>
                      <a:noFill/>
                    </a:ln>
                    <a:effectLst>
                      <a:outerShdw blurRad="50800" dist="38100" dir="2700000" algn="tl" rotWithShape="0">
                        <a:srgbClr val="000000">
                          <a:alpha val="43000"/>
                        </a:srgbClr>
                      </a:outerShdw>
                    </a:effectLst>
                  </pic:spPr>
                </pic:pic>
              </a:graphicData>
            </a:graphic>
          </wp:inline>
        </w:drawing>
      </w:r>
      <w:r>
        <w:rPr>
          <w:noProof/>
          <w:lang w:val="es-ES" w:eastAsia="es-ES"/>
        </w:rPr>
        <w:drawing>
          <wp:inline distT="0" distB="0" distL="0" distR="0" wp14:anchorId="05B13193" wp14:editId="7FEF5F7F">
            <wp:extent cx="2897589" cy="5934075"/>
            <wp:effectExtent l="25400" t="25400" r="99695" b="111125"/>
            <wp:docPr id="11" name="Imagen 11" descr="Macintosh HD:private:var:folders:1g:hdwf5qys7n7d77pmfmz3z6940000gn:T:TemporaryItems:1910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acintosh HD:private:var:folders:1g:hdwf5qys7n7d77pmfmz3z6940000gn:T:TemporaryItems:19107-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7589" cy="5934075"/>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9376254" w14:textId="6925F2B5" w:rsidR="00BB5E53" w:rsidRDefault="00BB5E53" w:rsidP="005C446B">
      <w:r>
        <w:rPr>
          <w:noProof/>
          <w:lang w:val="es-ES" w:eastAsia="es-ES"/>
        </w:rPr>
        <w:lastRenderedPageBreak/>
        <w:drawing>
          <wp:inline distT="0" distB="0" distL="0" distR="0" wp14:anchorId="5C65C1D6" wp14:editId="11C26193">
            <wp:extent cx="5938520" cy="5476875"/>
            <wp:effectExtent l="0" t="0" r="5080" b="9525"/>
            <wp:docPr id="1" name="Imagen 1" descr="Macintosh HD:Users:Jorge:Desktop:Captura de pantalla 2017-01-16 a las 22.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Desktop:Captura de pantalla 2017-01-16 a las 22.57.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5476875"/>
                    </a:xfrm>
                    <a:prstGeom prst="rect">
                      <a:avLst/>
                    </a:prstGeom>
                    <a:noFill/>
                    <a:ln>
                      <a:noFill/>
                    </a:ln>
                  </pic:spPr>
                </pic:pic>
              </a:graphicData>
            </a:graphic>
          </wp:inline>
        </w:drawing>
      </w:r>
    </w:p>
    <w:p w14:paraId="6FDCED55" w14:textId="77777777" w:rsidR="00BB5E53" w:rsidRPr="005C446B" w:rsidRDefault="00BB5E53" w:rsidP="005C446B">
      <w:bookmarkStart w:id="2" w:name="_GoBack"/>
      <w:bookmarkEnd w:id="2"/>
    </w:p>
    <w:p w14:paraId="7924C509" w14:textId="77777777" w:rsidR="00A47424" w:rsidRDefault="00A47424" w:rsidP="00FD03B5">
      <w:pPr>
        <w:pStyle w:val="Ttulo1"/>
        <w:numPr>
          <w:ilvl w:val="0"/>
          <w:numId w:val="3"/>
        </w:numPr>
        <w:rPr>
          <w:rFonts w:ascii="Century Gothic" w:hAnsi="Century Gothic"/>
          <w:noProof/>
          <w:color w:val="B01513"/>
          <w:sz w:val="36"/>
          <w:lang w:val="es-ES"/>
        </w:rPr>
      </w:pPr>
      <w:bookmarkStart w:id="3" w:name="_Toc472364732"/>
      <w:r>
        <w:rPr>
          <w:rFonts w:ascii="Century Gothic" w:hAnsi="Century Gothic"/>
          <w:noProof/>
          <w:color w:val="B01513"/>
          <w:sz w:val="36"/>
          <w:lang w:val="es-ES"/>
        </w:rPr>
        <w:t>Marco tecnológico</w:t>
      </w:r>
      <w:r w:rsidR="00865EC9">
        <w:rPr>
          <w:rFonts w:ascii="Century Gothic" w:hAnsi="Century Gothic"/>
          <w:noProof/>
          <w:color w:val="B01513"/>
          <w:sz w:val="36"/>
          <w:lang w:val="es-ES"/>
        </w:rPr>
        <w:t xml:space="preserve"> del proyecto</w:t>
      </w:r>
      <w:bookmarkEnd w:id="3"/>
      <w:r w:rsidR="00865EC9">
        <w:rPr>
          <w:rFonts w:ascii="Century Gothic" w:hAnsi="Century Gothic"/>
          <w:noProof/>
          <w:color w:val="B01513"/>
          <w:sz w:val="36"/>
          <w:lang w:val="es-ES"/>
        </w:rPr>
        <w:t xml:space="preserve"> </w:t>
      </w:r>
    </w:p>
    <w:p w14:paraId="12A7E6E1" w14:textId="77777777" w:rsidR="00865EC9" w:rsidRDefault="00865EC9" w:rsidP="00FD03B5">
      <w:pPr>
        <w:pStyle w:val="Ttulo1"/>
        <w:numPr>
          <w:ilvl w:val="0"/>
          <w:numId w:val="3"/>
        </w:numPr>
        <w:rPr>
          <w:rFonts w:ascii="Century Gothic" w:hAnsi="Century Gothic"/>
          <w:noProof/>
          <w:color w:val="B01513"/>
          <w:sz w:val="36"/>
          <w:lang w:val="es-ES"/>
        </w:rPr>
      </w:pPr>
      <w:bookmarkStart w:id="4" w:name="_Toc472364733"/>
      <w:r>
        <w:rPr>
          <w:rFonts w:ascii="Century Gothic" w:hAnsi="Century Gothic"/>
          <w:noProof/>
          <w:color w:val="B01513"/>
          <w:sz w:val="36"/>
          <w:lang w:val="es-ES"/>
        </w:rPr>
        <w:t>Objetivos SDM</w:t>
      </w:r>
      <w:bookmarkEnd w:id="4"/>
    </w:p>
    <w:p w14:paraId="4E50FBE9" w14:textId="77777777" w:rsidR="00827275" w:rsidRPr="008644A9" w:rsidRDefault="00865EC9" w:rsidP="00865EC9">
      <w:pPr>
        <w:pStyle w:val="Ttulo1"/>
        <w:numPr>
          <w:ilvl w:val="1"/>
          <w:numId w:val="3"/>
        </w:numPr>
        <w:rPr>
          <w:rFonts w:ascii="Century Gothic" w:hAnsi="Century Gothic"/>
          <w:noProof/>
          <w:color w:val="B01513"/>
          <w:sz w:val="32"/>
          <w:szCs w:val="32"/>
          <w:lang w:val="es-ES"/>
        </w:rPr>
      </w:pPr>
      <w:r w:rsidRPr="008644A9">
        <w:rPr>
          <w:rFonts w:ascii="Century Gothic" w:hAnsi="Century Gothic"/>
          <w:noProof/>
          <w:color w:val="B01513"/>
          <w:sz w:val="32"/>
          <w:szCs w:val="32"/>
          <w:lang w:val="es-ES"/>
        </w:rPr>
        <w:t xml:space="preserve"> </w:t>
      </w:r>
      <w:bookmarkStart w:id="5" w:name="_Toc472364734"/>
      <w:r w:rsidRPr="008644A9">
        <w:rPr>
          <w:rFonts w:ascii="Century Gothic" w:hAnsi="Century Gothic"/>
          <w:noProof/>
          <w:color w:val="B01513"/>
          <w:sz w:val="32"/>
          <w:szCs w:val="32"/>
          <w:lang w:val="es-ES"/>
        </w:rPr>
        <w:t>Gestión de contenidos</w:t>
      </w:r>
      <w:bookmarkEnd w:id="5"/>
      <w:r w:rsidR="00FD03B5" w:rsidRPr="008644A9">
        <w:rPr>
          <w:rFonts w:ascii="Century Gothic" w:hAnsi="Century Gothic"/>
          <w:noProof/>
          <w:color w:val="B01513"/>
          <w:sz w:val="32"/>
          <w:szCs w:val="32"/>
          <w:lang w:val="es-ES"/>
        </w:rPr>
        <w:t xml:space="preserve"> </w:t>
      </w:r>
    </w:p>
    <w:p w14:paraId="13DD0000" w14:textId="77777777" w:rsidR="00771519" w:rsidRPr="00856AAA" w:rsidRDefault="00771519" w:rsidP="00FB08D3">
      <w:pPr>
        <w:pStyle w:val="Prrafodelista"/>
        <w:ind w:left="1080" w:firstLine="720"/>
        <w:rPr>
          <w:sz w:val="22"/>
          <w:lang w:val="es-ES"/>
        </w:rPr>
      </w:pP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14:paraId="2055B820" w14:textId="77777777" w:rsidR="00771519" w:rsidRPr="00FB08D3" w:rsidRDefault="00771519" w:rsidP="00FB08D3">
      <w:pPr>
        <w:ind w:left="1080" w:firstLine="720"/>
        <w:rPr>
          <w:sz w:val="22"/>
          <w:lang w:val="es-ES"/>
        </w:rPr>
      </w:pPr>
      <w:r w:rsidRPr="00FB08D3">
        <w:rPr>
          <w:sz w:val="22"/>
          <w:lang w:val="es-ES"/>
        </w:rPr>
        <w:lastRenderedPageBreak/>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14:paraId="138558FA" w14:textId="77777777" w:rsidR="00992994" w:rsidRDefault="00FD03B5" w:rsidP="00992994">
      <w:pPr>
        <w:pStyle w:val="Ttulo1"/>
        <w:numPr>
          <w:ilvl w:val="1"/>
          <w:numId w:val="3"/>
        </w:numPr>
        <w:rPr>
          <w:rFonts w:ascii="Century Gothic" w:hAnsi="Century Gothic"/>
          <w:noProof/>
          <w:color w:val="B01513"/>
          <w:sz w:val="32"/>
          <w:szCs w:val="32"/>
          <w:lang w:val="es-ES"/>
        </w:rPr>
      </w:pPr>
      <w:bookmarkStart w:id="6" w:name="_Toc472364735"/>
      <w:r w:rsidRPr="008644A9">
        <w:rPr>
          <w:rFonts w:ascii="Century Gothic" w:hAnsi="Century Gothic"/>
          <w:noProof/>
          <w:color w:val="B01513"/>
          <w:sz w:val="32"/>
          <w:szCs w:val="32"/>
          <w:lang w:val="es-ES"/>
        </w:rPr>
        <w:t>Difusión y posicionamiento (SEO</w:t>
      </w:r>
      <w:bookmarkEnd w:id="6"/>
      <w:r w:rsidR="00992994">
        <w:rPr>
          <w:rFonts w:ascii="Century Gothic" w:hAnsi="Century Gothic"/>
          <w:noProof/>
          <w:color w:val="B01513"/>
          <w:sz w:val="32"/>
          <w:szCs w:val="32"/>
          <w:lang w:val="es-ES"/>
        </w:rPr>
        <w:t>)</w:t>
      </w:r>
    </w:p>
    <w:p w14:paraId="7DB32EE1" w14:textId="77777777" w:rsidR="00992994" w:rsidRPr="00992994" w:rsidRDefault="00992994" w:rsidP="00992994">
      <w:pPr>
        <w:ind w:left="1134" w:right="146"/>
        <w:jc w:val="both"/>
        <w:rPr>
          <w:sz w:val="22"/>
          <w:szCs w:val="22"/>
        </w:rPr>
      </w:pPr>
      <w:r>
        <w:tab/>
      </w:r>
      <w:r w:rsidRPr="00992994">
        <w:rPr>
          <w:sz w:val="22"/>
          <w:szCs w:val="22"/>
        </w:rPr>
        <w:t>En nuestra aplicación Alpha School es muy importante conseguir una buena difusión a través de diferentes medios para crecer como aplicación y de esta forma contar con un buen posicionamiento web, mejorar la visibilidad y así darnos a conocer.</w:t>
      </w:r>
    </w:p>
    <w:p w14:paraId="5E1A798E" w14:textId="77777777" w:rsidR="00992994" w:rsidRPr="00992994" w:rsidRDefault="00992994" w:rsidP="00992994">
      <w:pPr>
        <w:ind w:left="1134" w:right="146"/>
        <w:jc w:val="both"/>
        <w:rPr>
          <w:sz w:val="22"/>
          <w:szCs w:val="22"/>
        </w:rPr>
      </w:pPr>
      <w:r w:rsidRPr="00992994">
        <w:rPr>
          <w:sz w:val="22"/>
          <w:szCs w:val="22"/>
        </w:rPr>
        <w:tab/>
        <w:t>Lo primero que hicimos fue reunirnos todos los miembros del equipo para determinar un segmento de clientes que queremos potenciar. En nuestro caso, y después de analizar el uso que podrían darle a nuestra aplicación, decidimos que nuestros clientes potenciales deben ser academias de primaria y secundaria e institutos. Por lo tanto, descartando estudiantes universitarios, focalizamos nuestra aplicación a tener un contacto cercano entre padres y profesores. Esto es importante para el posicionamiento web.</w:t>
      </w:r>
    </w:p>
    <w:p w14:paraId="38B61454" w14:textId="77777777" w:rsidR="00992994" w:rsidRPr="00992994" w:rsidRDefault="00992994" w:rsidP="00992994">
      <w:pPr>
        <w:ind w:left="1134" w:right="146"/>
        <w:jc w:val="both"/>
        <w:rPr>
          <w:sz w:val="22"/>
          <w:szCs w:val="22"/>
        </w:rPr>
      </w:pPr>
      <w:r w:rsidRPr="00992994">
        <w:rPr>
          <w:sz w:val="22"/>
          <w:szCs w:val="22"/>
        </w:rPr>
        <w:tab/>
        <w:t xml:space="preserve">Para obtener un buen posicionamiento web, una vez definido nuestra idea y publico potencial, decidimos unas cinco palabras clave que describan lo más precisamente nuestra aplicación. Escogemos cinco para no tener un abanico ni corto ni lo suficientemente amplio como para generar ambigüedades a un buscador. Para ello debemos recurrir a nuestra propuesta de valor y clientes potenciales, pueden darnos ideas. Por ejemplo, en nuestro caso, al ser una aplicación cuyo objetivo principal es la comunicación entre padres y profesores pues hemos escogido términos como; comunicación, tutor, seguimiento y control. </w:t>
      </w:r>
    </w:p>
    <w:p w14:paraId="3C36A8E4" w14:textId="77777777" w:rsidR="00992994" w:rsidRPr="00992994" w:rsidRDefault="00992994" w:rsidP="00992994">
      <w:pPr>
        <w:ind w:left="1134" w:right="146"/>
        <w:jc w:val="both"/>
        <w:rPr>
          <w:sz w:val="22"/>
          <w:szCs w:val="22"/>
        </w:rPr>
      </w:pPr>
      <w:r w:rsidRPr="00992994">
        <w:rPr>
          <w:sz w:val="22"/>
          <w:szCs w:val="22"/>
        </w:rPr>
        <w:t xml:space="preserve">¿Por qué estas palabras? Sencillamente porque son palabras más específicas y que describen exactamente lo que debe facilitar la aplicación. Por supuesto existen palabras como profesor, alumno, academia, aplicación, mensajes etc pero estos son más genéricos y hay muchas aplicaciones que ofrecen este servicio por lo que la competencia sería mas dura y probablemente no tengamos una buena posición en el ranking. Es cierto que nuestras palabras elegidas no son tan frecuentes </w:t>
      </w:r>
      <w:r w:rsidRPr="00992994">
        <w:rPr>
          <w:sz w:val="22"/>
          <w:szCs w:val="22"/>
        </w:rPr>
        <w:lastRenderedPageBreak/>
        <w:t>como las otras, sin embargo vemos que ahi tenemos un terreno en el que trabajar y donde la competencia no requiere la exigencia de los anteriores al no ser términos más generales. Si trabajamos para posicionarnos en el buscador y le damos todos los datos necesarios al mismo podremos mejorar la posición en el ranking y estar situados más arriba.</w:t>
      </w:r>
    </w:p>
    <w:p w14:paraId="17FA0C85" w14:textId="77777777" w:rsidR="00992994" w:rsidRPr="00992994" w:rsidRDefault="00992994" w:rsidP="00992994">
      <w:pPr>
        <w:ind w:left="1134" w:right="146"/>
        <w:jc w:val="both"/>
        <w:rPr>
          <w:sz w:val="22"/>
          <w:szCs w:val="22"/>
        </w:rPr>
      </w:pPr>
      <w:r w:rsidRPr="00992994">
        <w:rPr>
          <w:sz w:val="22"/>
          <w:szCs w:val="22"/>
        </w:rPr>
        <w:t>Es importante que el usuario nos encuentre, pero también es importante decirle al buscador cómo está estructurada nuestra página web/app para que le sea más facil analizarla y tener clara su estructura para que se la ofrezca correctamente al usuario. Uso de títulos, encabezados, descripcion coherente, organización de menús y otras alternativas favorecerán el posicionamiento web.</w:t>
      </w:r>
    </w:p>
    <w:p w14:paraId="6EBF0E0D" w14:textId="77777777" w:rsidR="00992994" w:rsidRPr="00992994" w:rsidRDefault="00992994" w:rsidP="00992994">
      <w:pPr>
        <w:ind w:left="1134" w:right="146"/>
        <w:jc w:val="both"/>
        <w:rPr>
          <w:sz w:val="22"/>
          <w:szCs w:val="22"/>
        </w:rPr>
      </w:pPr>
      <w:r w:rsidRPr="00992994">
        <w:rPr>
          <w:sz w:val="22"/>
          <w:szCs w:val="22"/>
        </w:rPr>
        <w:t>Sin embargo, no se trata de situarnos bien y tarea acabada. El posicionamiento de Alpha School requiere constancia, paciencia y trabajo diario. Si dejamos de trabajarlo entonces otros competidores nos rebasarán. Tenemos que analizar nuestro terreno, a la competencia y tomar las decisiones adecuadas para aparecer por encima de ellos.</w:t>
      </w:r>
    </w:p>
    <w:p w14:paraId="328AEA5B" w14:textId="77777777" w:rsidR="00992994" w:rsidRPr="00992994" w:rsidRDefault="00992994" w:rsidP="00992994">
      <w:pPr>
        <w:ind w:left="1134" w:right="146"/>
        <w:jc w:val="both"/>
        <w:rPr>
          <w:sz w:val="22"/>
          <w:szCs w:val="22"/>
        </w:rPr>
      </w:pPr>
      <w:r w:rsidRPr="00992994">
        <w:rPr>
          <w:sz w:val="22"/>
          <w:szCs w:val="22"/>
        </w:rPr>
        <w:t>También hay que tener en cuenta cuales son nuestros puntos fuertes y débiles. Para ello utilizaremos la herramienta SeoQuake que nos muestra todos los datos relevantes de cualquier web; visitas por página, palabras más exitosas, todo tipo de estadísticas y contadores para hacer un análisis detallado de cada elemento de nuestra web. De esta forma sabemos que hacemos bien, que hacemos mal y donde hacer hincapié. El uso de google Analytics también favorecerá este estudio.</w:t>
      </w:r>
    </w:p>
    <w:p w14:paraId="164D729D" w14:textId="77777777" w:rsidR="00992994" w:rsidRPr="00992994" w:rsidRDefault="00992994" w:rsidP="00992994">
      <w:pPr>
        <w:ind w:left="1134" w:right="146"/>
        <w:jc w:val="both"/>
        <w:rPr>
          <w:sz w:val="22"/>
          <w:szCs w:val="22"/>
        </w:rPr>
      </w:pPr>
      <w:r w:rsidRPr="00992994">
        <w:rPr>
          <w:sz w:val="22"/>
          <w:szCs w:val="22"/>
        </w:rPr>
        <w:t>En cuanto a la difusión principalmente nos centraremos en las redes sociales. Usaremos el API de Facebook y Twitter para compartir logros como tareas acabadas, las últimas calificaciones obtenidas, gráficos etc. No permitimos registrarse con ambas redes sociales debido a que el registro lo efectúa la administración al centro manualmente. Pensamos que el hecho de que un alumno pueda compartir una publicación desde la app como "He acabado los deberes de mates" puede generar feedback entre los usuarios en las redes sociales, y con esto hacer conocida nuestra app y se sientan incitados a asistir a academias que trabajen con Alpha School.</w:t>
      </w:r>
    </w:p>
    <w:p w14:paraId="3432A470" w14:textId="77777777" w:rsidR="00992994" w:rsidRPr="00992994" w:rsidRDefault="00992994" w:rsidP="00992994">
      <w:pPr>
        <w:rPr>
          <w:lang w:val="es-ES"/>
        </w:rPr>
      </w:pPr>
    </w:p>
    <w:p w14:paraId="15DB2765"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7" w:name="_Toc472364736"/>
      <w:r w:rsidRPr="008644A9">
        <w:rPr>
          <w:rFonts w:ascii="Century Gothic" w:hAnsi="Century Gothic"/>
          <w:noProof/>
          <w:color w:val="B01513"/>
          <w:sz w:val="32"/>
          <w:szCs w:val="32"/>
          <w:lang w:val="es-ES"/>
        </w:rPr>
        <w:lastRenderedPageBreak/>
        <w:t>Transformación de formatos (html-pdf)</w:t>
      </w:r>
      <w:bookmarkEnd w:id="7"/>
    </w:p>
    <w:p w14:paraId="138304D7" w14:textId="77777777" w:rsidR="00DE51CC" w:rsidRDefault="004B7349" w:rsidP="00FB08D3">
      <w:pPr>
        <w:ind w:left="1080" w:firstLine="720"/>
        <w:rPr>
          <w:sz w:val="22"/>
          <w:lang w:val="es-ES"/>
        </w:rPr>
      </w:pPr>
      <w:r>
        <w:rPr>
          <w:sz w:val="22"/>
          <w:lang w:val="es-ES"/>
        </w:rPr>
        <w:t>Para la transforma</w:t>
      </w:r>
      <w:r w:rsidR="00231555">
        <w:rPr>
          <w:sz w:val="22"/>
          <w:lang w:val="es-ES"/>
        </w:rPr>
        <w:t>r el</w:t>
      </w:r>
      <w:r>
        <w:rPr>
          <w:sz w:val="22"/>
          <w:lang w:val="es-ES"/>
        </w:rPr>
        <w:t xml:space="preserve"> formato html de nuestra página a pdf, de forma que el usuario pueda descargarse </w:t>
      </w:r>
      <w:r w:rsidR="00231555">
        <w:rPr>
          <w:sz w:val="22"/>
          <w:lang w:val="es-ES"/>
        </w:rPr>
        <w:t xml:space="preserve">la información de su cuenta que quiera en este formato, vamos a usar la librería </w:t>
      </w:r>
      <w:r w:rsidR="00231555" w:rsidRPr="00231555">
        <w:rPr>
          <w:b/>
          <w:sz w:val="22"/>
          <w:lang w:val="es-ES"/>
        </w:rPr>
        <w:t>dompdf</w:t>
      </w:r>
      <w:r w:rsidR="00231555">
        <w:rPr>
          <w:sz w:val="22"/>
          <w:lang w:val="es-ES"/>
        </w:rPr>
        <w:t>. Es fácil de usar y además también permite transformar y descargar en formato xls o doc.</w:t>
      </w:r>
    </w:p>
    <w:p w14:paraId="245D79F5" w14:textId="77777777" w:rsidR="00FB08D3" w:rsidRDefault="00FB08D3" w:rsidP="00FB08D3">
      <w:pPr>
        <w:ind w:left="1080" w:firstLine="720"/>
        <w:rPr>
          <w:sz w:val="22"/>
          <w:lang w:val="es-ES"/>
        </w:rPr>
      </w:pPr>
    </w:p>
    <w:p w14:paraId="311C7B47"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8" w:name="_Toc472364737"/>
      <w:r w:rsidRPr="008644A9">
        <w:rPr>
          <w:rFonts w:ascii="Century Gothic" w:hAnsi="Century Gothic"/>
          <w:noProof/>
          <w:color w:val="B01513"/>
          <w:sz w:val="32"/>
          <w:szCs w:val="32"/>
          <w:lang w:val="es-ES"/>
        </w:rPr>
        <w:t>Consumo API’s de terceros y propios</w:t>
      </w:r>
      <w:bookmarkEnd w:id="8"/>
    </w:p>
    <w:p w14:paraId="2CB23361" w14:textId="77777777" w:rsidR="00FB08D3" w:rsidRDefault="00416B44" w:rsidP="00FB08D3">
      <w:pPr>
        <w:ind w:left="720" w:firstLine="720"/>
        <w:rPr>
          <w:b/>
          <w:sz w:val="22"/>
          <w:lang w:val="es-ES"/>
        </w:rPr>
      </w:pPr>
      <w:r w:rsidRPr="007D68BC">
        <w:rPr>
          <w:b/>
          <w:sz w:val="22"/>
          <w:lang w:val="es-ES"/>
        </w:rPr>
        <w:t>API PROPIA:</w:t>
      </w:r>
    </w:p>
    <w:p w14:paraId="4B69C8E2" w14:textId="77777777" w:rsidR="00A47424" w:rsidRDefault="00416B44" w:rsidP="00FB08D3">
      <w:pPr>
        <w:ind w:left="1440" w:firstLine="720"/>
        <w:rPr>
          <w:b/>
          <w:sz w:val="22"/>
          <w:lang w:val="es-ES"/>
        </w:rPr>
      </w:pPr>
      <w:r w:rsidRPr="00416B44">
        <w:rPr>
          <w:sz w:val="22"/>
          <w:lang w:val="es-ES"/>
        </w:rPr>
        <w:t xml:space="preserve">Estamos utilizando para nuestro proyecto la arquitectura modelo-vista-controlador, utilizando el framework de PHP CodeIgniter. Puesto que CodeIgniter viene sin API propia, hemos utilizado unas </w:t>
      </w:r>
      <w:hyperlink r:id="rId23" w:history="1">
        <w:r w:rsidRPr="00416B44">
          <w:rPr>
            <w:rStyle w:val="Hipervnculo"/>
            <w:sz w:val="22"/>
            <w:lang w:val="es-ES"/>
          </w:rPr>
          <w:t xml:space="preserve">nuevas librerías </w:t>
        </w:r>
      </w:hyperlink>
      <w:r w:rsidRPr="00416B44">
        <w:rPr>
          <w:sz w:val="22"/>
          <w:lang w:val="es-ES"/>
        </w:rPr>
        <w:t xml:space="preserve"> y hemos implementado los métodos necesarios para levantar nuestra API Restful. Esta API reconoce los métodos y parámetros integrados en la URL recibida, realiza las operaciones dentro y fuera de la base de datos implícitas en dicha URL, y devuelve el resultado de las operaciones en el formato especificado, que puede ser JSON, HTML y XML.</w:t>
      </w:r>
    </w:p>
    <w:p w14:paraId="344C6C3B" w14:textId="77777777" w:rsidR="00416B44" w:rsidRPr="00A47424" w:rsidRDefault="00416B44" w:rsidP="00FB08D3">
      <w:pPr>
        <w:ind w:left="1440" w:firstLine="720"/>
        <w:rPr>
          <w:b/>
          <w:sz w:val="22"/>
          <w:lang w:val="es-ES"/>
        </w:rPr>
      </w:pPr>
      <w:r w:rsidRPr="00416B44">
        <w:rPr>
          <w:sz w:val="22"/>
          <w:lang w:val="es-ES"/>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14:paraId="72E0DD03" w14:textId="77777777" w:rsidR="00A47424" w:rsidRDefault="00416B44" w:rsidP="00FB08D3">
      <w:pPr>
        <w:ind w:left="720" w:firstLine="720"/>
        <w:rPr>
          <w:b/>
          <w:sz w:val="22"/>
          <w:lang w:val="es-ES"/>
        </w:rPr>
      </w:pPr>
      <w:r w:rsidRPr="007D68BC">
        <w:rPr>
          <w:b/>
          <w:sz w:val="22"/>
          <w:lang w:val="es-ES"/>
        </w:rPr>
        <w:t>API</w:t>
      </w:r>
      <w:r w:rsidR="00A47424">
        <w:rPr>
          <w:b/>
          <w:sz w:val="22"/>
          <w:lang w:val="es-ES"/>
        </w:rPr>
        <w:t>’</w:t>
      </w:r>
      <w:r w:rsidRPr="007D68BC">
        <w:rPr>
          <w:b/>
          <w:sz w:val="22"/>
          <w:lang w:val="es-ES"/>
        </w:rPr>
        <w:t>s DE TERCEROS:</w:t>
      </w:r>
    </w:p>
    <w:p w14:paraId="378BA42B" w14:textId="77777777" w:rsidR="00416B44" w:rsidRPr="00A47424" w:rsidRDefault="00416B44" w:rsidP="00FB08D3">
      <w:pPr>
        <w:ind w:left="1440" w:firstLine="720"/>
        <w:rPr>
          <w:b/>
          <w:sz w:val="22"/>
          <w:lang w:val="es-ES"/>
        </w:rPr>
      </w:pPr>
      <w:r w:rsidRPr="00416B44">
        <w:rPr>
          <w:sz w:val="22"/>
          <w:lang w:val="es-ES"/>
        </w:rPr>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14:paraId="0325C4A4" w14:textId="77777777" w:rsidR="00FD03B5" w:rsidRPr="008644A9" w:rsidRDefault="00FD03B5" w:rsidP="00865EC9">
      <w:pPr>
        <w:pStyle w:val="Ttulo1"/>
        <w:numPr>
          <w:ilvl w:val="1"/>
          <w:numId w:val="3"/>
        </w:numPr>
        <w:rPr>
          <w:rFonts w:ascii="Century Gothic" w:hAnsi="Century Gothic"/>
          <w:noProof/>
          <w:color w:val="B01513"/>
          <w:sz w:val="32"/>
          <w:szCs w:val="32"/>
          <w:lang w:val="es-ES"/>
        </w:rPr>
      </w:pPr>
      <w:bookmarkStart w:id="9" w:name="_Toc472364738"/>
      <w:r w:rsidRPr="008644A9">
        <w:rPr>
          <w:rFonts w:ascii="Century Gothic" w:hAnsi="Century Gothic"/>
          <w:noProof/>
          <w:color w:val="B01513"/>
          <w:sz w:val="32"/>
          <w:szCs w:val="32"/>
          <w:lang w:val="es-ES"/>
        </w:rPr>
        <w:t>Delegar autenticación</w:t>
      </w:r>
      <w:bookmarkEnd w:id="9"/>
      <w:r w:rsidRPr="008644A9">
        <w:rPr>
          <w:rFonts w:ascii="Century Gothic" w:hAnsi="Century Gothic"/>
          <w:noProof/>
          <w:color w:val="B01513"/>
          <w:sz w:val="32"/>
          <w:szCs w:val="32"/>
          <w:lang w:val="es-ES"/>
        </w:rPr>
        <w:t xml:space="preserve"> </w:t>
      </w:r>
    </w:p>
    <w:p w14:paraId="5AF571D6" w14:textId="77777777" w:rsidR="006B467E" w:rsidRDefault="006B467E" w:rsidP="00FB08D3">
      <w:pPr>
        <w:pStyle w:val="Prrafodelista"/>
        <w:ind w:left="1080"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w:t>
      </w:r>
      <w:r w:rsidRPr="006B467E">
        <w:rPr>
          <w:sz w:val="22"/>
          <w:szCs w:val="22"/>
          <w:lang w:val="es-ES"/>
        </w:rPr>
        <w:lastRenderedPageBreak/>
        <w:t xml:space="preserve">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14:paraId="151D09AC" w14:textId="77777777" w:rsidR="006B467E" w:rsidRPr="006B467E" w:rsidRDefault="006B467E" w:rsidP="006B467E">
      <w:pPr>
        <w:pStyle w:val="Prrafodelista"/>
        <w:ind w:firstLine="720"/>
        <w:rPr>
          <w:sz w:val="22"/>
          <w:szCs w:val="22"/>
          <w:lang w:val="es-ES"/>
        </w:rPr>
      </w:pPr>
    </w:p>
    <w:p w14:paraId="1608B752" w14:textId="77777777" w:rsidR="006B467E" w:rsidRDefault="006B467E" w:rsidP="00FB08D3">
      <w:pPr>
        <w:pStyle w:val="Prrafodelista"/>
        <w:ind w:left="1080"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OAuth 2.0 para delegar dicha autorización. De esta manera el usuario no compartiría toda su identidad y sus datos estarían más seguros. </w:t>
      </w:r>
    </w:p>
    <w:p w14:paraId="676D823A" w14:textId="77777777" w:rsidR="00865EC9" w:rsidRDefault="00865EC9" w:rsidP="00E00BEA">
      <w:pPr>
        <w:pStyle w:val="Ttulo1"/>
        <w:numPr>
          <w:ilvl w:val="0"/>
          <w:numId w:val="3"/>
        </w:numPr>
        <w:rPr>
          <w:sz w:val="36"/>
          <w:szCs w:val="36"/>
          <w:lang w:val="es-ES"/>
        </w:rPr>
      </w:pPr>
      <w:bookmarkStart w:id="10" w:name="_Toc472364739"/>
      <w:r>
        <w:rPr>
          <w:sz w:val="36"/>
          <w:szCs w:val="36"/>
          <w:lang w:val="es-ES"/>
        </w:rPr>
        <w:t>Objetivos cumplidos</w:t>
      </w:r>
      <w:bookmarkEnd w:id="10"/>
    </w:p>
    <w:p w14:paraId="6F29E92C" w14:textId="77777777" w:rsidR="00655548" w:rsidRPr="00655548" w:rsidRDefault="00655548" w:rsidP="00655548">
      <w:pPr>
        <w:rPr>
          <w:sz w:val="22"/>
          <w:szCs w:val="22"/>
          <w:lang w:val="es-ES"/>
        </w:rPr>
      </w:pPr>
      <w:r>
        <w:rPr>
          <w:sz w:val="22"/>
          <w:szCs w:val="22"/>
          <w:lang w:val="es-ES"/>
        </w:rPr>
        <w:t>Debido al cambio de la tecnología para el desarrollo del backend los objetivos de la asignatura no están implementados, pero si hemos investigando sobre cómo vamos a cumplir con los objetivos puestos por la asignatura</w:t>
      </w:r>
      <w:r w:rsidR="007611F5">
        <w:rPr>
          <w:sz w:val="22"/>
          <w:szCs w:val="22"/>
          <w:lang w:val="es-ES"/>
        </w:rPr>
        <w:t>. Por ejemplo, las API’s que vamos a usar para nuestra página(que aún estamos implementando), cómo hacer la transformación de formatos para el cual hemos hecho una prueba de cómo usar la librería para realizar la transformación.</w:t>
      </w:r>
    </w:p>
    <w:p w14:paraId="35E331B9" w14:textId="77777777" w:rsidR="00E00BEA" w:rsidRPr="00A47424" w:rsidRDefault="00865EC9" w:rsidP="00E00BEA">
      <w:pPr>
        <w:pStyle w:val="Ttulo1"/>
        <w:numPr>
          <w:ilvl w:val="0"/>
          <w:numId w:val="3"/>
        </w:numPr>
        <w:rPr>
          <w:sz w:val="36"/>
          <w:szCs w:val="36"/>
          <w:lang w:val="es-ES"/>
        </w:rPr>
      </w:pPr>
      <w:bookmarkStart w:id="11" w:name="_Toc472364740"/>
      <w:r>
        <w:rPr>
          <w:sz w:val="36"/>
          <w:szCs w:val="36"/>
          <w:lang w:val="es-ES"/>
        </w:rPr>
        <w:t>Conclusiones</w:t>
      </w:r>
      <w:bookmarkEnd w:id="11"/>
      <w:r w:rsidR="00A47424">
        <w:rPr>
          <w:sz w:val="36"/>
          <w:szCs w:val="36"/>
          <w:lang w:val="es-ES"/>
        </w:rPr>
        <w:t xml:space="preserve"> </w:t>
      </w:r>
    </w:p>
    <w:p w14:paraId="67F7600B" w14:textId="77777777" w:rsidR="00044D6B" w:rsidRDefault="00044D6B" w:rsidP="006B467E">
      <w:pPr>
        <w:pStyle w:val="Prrafodelista"/>
        <w:ind w:firstLine="720"/>
        <w:rPr>
          <w:sz w:val="22"/>
          <w:szCs w:val="22"/>
          <w:lang w:val="es-ES"/>
        </w:rPr>
      </w:pPr>
    </w:p>
    <w:p w14:paraId="182C7E09" w14:textId="77777777" w:rsidR="00044D6B" w:rsidRPr="006B467E" w:rsidRDefault="00044D6B" w:rsidP="006B467E">
      <w:pPr>
        <w:pStyle w:val="Prrafodelista"/>
        <w:ind w:firstLine="720"/>
        <w:rPr>
          <w:sz w:val="22"/>
          <w:szCs w:val="22"/>
          <w:lang w:val="es-ES"/>
        </w:rPr>
      </w:pPr>
    </w:p>
    <w:p w14:paraId="7DEBD24B" w14:textId="77777777" w:rsidR="006B467E" w:rsidRPr="006B467E" w:rsidRDefault="006B467E" w:rsidP="006B467E">
      <w:pPr>
        <w:rPr>
          <w:lang w:val="es-ES"/>
        </w:rPr>
      </w:pPr>
    </w:p>
    <w:p w14:paraId="5AEF7BD5" w14:textId="77777777" w:rsidR="00FD03B5" w:rsidRDefault="00FD03B5">
      <w:pPr>
        <w:rPr>
          <w:rFonts w:ascii="Century Gothic" w:hAnsi="Century Gothic"/>
          <w:noProof/>
          <w:szCs w:val="16"/>
          <w:lang w:val="es-ES"/>
        </w:rPr>
      </w:pPr>
    </w:p>
    <w:p w14:paraId="306E8C7F" w14:textId="77777777" w:rsidR="00FD03B5" w:rsidRDefault="00FD03B5">
      <w:pPr>
        <w:rPr>
          <w:rFonts w:ascii="Century Gothic" w:hAnsi="Century Gothic"/>
          <w:noProof/>
          <w:szCs w:val="16"/>
          <w:lang w:val="es-ES"/>
        </w:rPr>
      </w:pPr>
    </w:p>
    <w:p w14:paraId="1C10B01E" w14:textId="77777777" w:rsidR="00FD03B5" w:rsidRDefault="00FD03B5">
      <w:pPr>
        <w:rPr>
          <w:rFonts w:ascii="Century Gothic" w:hAnsi="Century Gothic"/>
          <w:noProof/>
          <w:szCs w:val="16"/>
          <w:lang w:val="es-ES"/>
        </w:rPr>
      </w:pPr>
    </w:p>
    <w:p w14:paraId="4741296B" w14:textId="77777777" w:rsidR="00FD03B5" w:rsidRDefault="00FD03B5">
      <w:pPr>
        <w:rPr>
          <w:rFonts w:ascii="Century Gothic" w:hAnsi="Century Gothic"/>
          <w:noProof/>
          <w:szCs w:val="16"/>
          <w:lang w:val="es-ES"/>
        </w:rPr>
      </w:pPr>
    </w:p>
    <w:p w14:paraId="29DEC264" w14:textId="77777777" w:rsidR="00FD03B5" w:rsidRPr="00F42F63" w:rsidRDefault="00FD03B5">
      <w:pPr>
        <w:rPr>
          <w:noProof/>
          <w:lang w:val="es-ES"/>
        </w:rPr>
      </w:pPr>
    </w:p>
    <w:sectPr w:rsidR="00FD03B5" w:rsidRPr="00F42F63" w:rsidSect="00F35919">
      <w:headerReference w:type="default" r:id="rId24"/>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C6872" w14:textId="77777777" w:rsidR="00AC454E" w:rsidRDefault="00AC454E" w:rsidP="00FD03B5">
      <w:pPr>
        <w:spacing w:after="0" w:line="240" w:lineRule="auto"/>
      </w:pPr>
      <w:r>
        <w:separator/>
      </w:r>
    </w:p>
  </w:endnote>
  <w:endnote w:type="continuationSeparator" w:id="0">
    <w:p w14:paraId="16984E92" w14:textId="77777777" w:rsidR="00AC454E" w:rsidRDefault="00AC454E"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1A3AB" w14:textId="77777777" w:rsidR="00AC454E" w:rsidRDefault="00AC454E" w:rsidP="00FD03B5">
      <w:pPr>
        <w:spacing w:after="0" w:line="240" w:lineRule="auto"/>
      </w:pPr>
      <w:r>
        <w:separator/>
      </w:r>
    </w:p>
  </w:footnote>
  <w:footnote w:type="continuationSeparator" w:id="0">
    <w:p w14:paraId="5B2842BB" w14:textId="77777777" w:rsidR="00AC454E" w:rsidRDefault="00AC454E" w:rsidP="00FD03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42CCE" w14:textId="77777777" w:rsidR="00FD03B5" w:rsidRPr="00FD03B5" w:rsidRDefault="00FD03B5" w:rsidP="00FD03B5">
    <w:pPr>
      <w:pStyle w:val="Encabezado"/>
      <w:jc w:val="center"/>
      <w:rPr>
        <w:lang w:val="es-ES"/>
      </w:rPr>
    </w:pPr>
    <w:r>
      <w:rPr>
        <w:lang w:val="es-ES"/>
      </w:rPr>
      <w:t>Grupo Cerberus -- Alpha-School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2926"/>
    <w:multiLevelType w:val="hybridMultilevel"/>
    <w:tmpl w:val="A218E27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9D57162"/>
    <w:multiLevelType w:val="hybridMultilevel"/>
    <w:tmpl w:val="125A5A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78D25A86"/>
    <w:multiLevelType w:val="hybridMultilevel"/>
    <w:tmpl w:val="FCE691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19"/>
    <w:rsid w:val="00024A9B"/>
    <w:rsid w:val="00044D6B"/>
    <w:rsid w:val="00082F3F"/>
    <w:rsid w:val="00101031"/>
    <w:rsid w:val="00231555"/>
    <w:rsid w:val="00242594"/>
    <w:rsid w:val="00416B44"/>
    <w:rsid w:val="00461ECB"/>
    <w:rsid w:val="00464A20"/>
    <w:rsid w:val="004B7349"/>
    <w:rsid w:val="005C446B"/>
    <w:rsid w:val="005F3464"/>
    <w:rsid w:val="00655548"/>
    <w:rsid w:val="006B467E"/>
    <w:rsid w:val="006F7FDA"/>
    <w:rsid w:val="007611F5"/>
    <w:rsid w:val="00771519"/>
    <w:rsid w:val="007D68BC"/>
    <w:rsid w:val="007F3A6C"/>
    <w:rsid w:val="00827275"/>
    <w:rsid w:val="00856AAA"/>
    <w:rsid w:val="008644A9"/>
    <w:rsid w:val="00865EC9"/>
    <w:rsid w:val="008D4136"/>
    <w:rsid w:val="00955146"/>
    <w:rsid w:val="00992994"/>
    <w:rsid w:val="009E1C78"/>
    <w:rsid w:val="00A447E9"/>
    <w:rsid w:val="00A47424"/>
    <w:rsid w:val="00AC454E"/>
    <w:rsid w:val="00AE47B9"/>
    <w:rsid w:val="00BB5E53"/>
    <w:rsid w:val="00C83E67"/>
    <w:rsid w:val="00D23E0E"/>
    <w:rsid w:val="00D516B9"/>
    <w:rsid w:val="00DE51CC"/>
    <w:rsid w:val="00E00BEA"/>
    <w:rsid w:val="00E71445"/>
    <w:rsid w:val="00F13414"/>
    <w:rsid w:val="00F35919"/>
    <w:rsid w:val="00F42F63"/>
    <w:rsid w:val="00F50A71"/>
    <w:rsid w:val="00FB08D3"/>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8B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Pr>
      <w:b/>
      <w:bCs/>
      <w:caps w:val="0"/>
      <w:smallCaps/>
      <w:spacing w:val="10"/>
    </w:rPr>
  </w:style>
  <w:style w:type="paragraph" w:styleId="Epgraf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intensa">
    <w:name w:val="Intense Quote"/>
    <w:basedOn w:val="Normal"/>
    <w:next w:val="Normal"/>
    <w:link w:val="Citaintens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intensaCar">
    <w:name w:val="Cita intensa Car"/>
    <w:basedOn w:val="Fuentedeprrafopredeter"/>
    <w:link w:val="Citaintens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Encabezadodetabladecontenido">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ibro">
    <w:name w:val="Book Title"/>
    <w:basedOn w:val="Fuentedeprrafopredeter"/>
    <w:uiPriority w:val="33"/>
    <w:qFormat/>
    <w:rPr>
      <w:b/>
      <w:bCs/>
      <w:caps w:val="0"/>
      <w:smallCaps/>
      <w:spacing w:val="10"/>
    </w:rPr>
  </w:style>
  <w:style w:type="paragraph" w:styleId="Epgraf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intensa">
    <w:name w:val="Intense Quote"/>
    <w:basedOn w:val="Normal"/>
    <w:next w:val="Normal"/>
    <w:link w:val="Citaintens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intensaCar">
    <w:name w:val="Cita intensa Car"/>
    <w:basedOn w:val="Fuentedeprrafopredeter"/>
    <w:link w:val="Citaintens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Encabezadodetabladecontenido">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242594"/>
    <w:pPr>
      <w:tabs>
        <w:tab w:val="left" w:pos="440"/>
        <w:tab w:val="right" w:leader="dot" w:pos="9350"/>
      </w:tabs>
      <w:spacing w:after="100"/>
    </w:pPr>
    <w:rPr>
      <w:rFonts w:ascii="Century Gothic" w:hAnsi="Century Gothic"/>
      <w:noProof/>
      <w:sz w:val="32"/>
      <w:szCs w:val="32"/>
      <w:lang w:val="es-ES"/>
    </w:rPr>
  </w:style>
  <w:style w:type="paragraph" w:styleId="Textodeglobo">
    <w:name w:val="Balloon Text"/>
    <w:basedOn w:val="Normal"/>
    <w:link w:val="TextodegloboCar"/>
    <w:uiPriority w:val="99"/>
    <w:semiHidden/>
    <w:unhideWhenUsed/>
    <w:rsid w:val="0099299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929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github.com/chriskacerguis/codeigniter-restserver"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61EB0253-685C-5C40-9122-70A786752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\Users\Naiara\AppData\Roaming\Microsoft\Templates\Diseño de iones.dotx</Template>
  <TotalTime>459</TotalTime>
  <Pages>13</Pages>
  <Words>1770</Words>
  <Characters>9738</Characters>
  <Application>Microsoft Macintosh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11486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Jorge Cabanes</cp:lastModifiedBy>
  <cp:revision>27</cp:revision>
  <dcterms:created xsi:type="dcterms:W3CDTF">2017-01-04T20:51:00Z</dcterms:created>
  <dcterms:modified xsi:type="dcterms:W3CDTF">2017-01-16T22:01:00Z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